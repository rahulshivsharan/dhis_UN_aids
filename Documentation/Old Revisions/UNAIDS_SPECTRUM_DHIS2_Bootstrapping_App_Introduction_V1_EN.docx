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D01BD" w14:textId="062BFE73" w:rsidR="00805927" w:rsidRPr="00951D90" w:rsidRDefault="00097D2E" w:rsidP="009F3137">
      <w:pPr>
        <w:pStyle w:val="Title"/>
        <w:rPr>
          <w:lang w:val="en-GB"/>
        </w:rPr>
      </w:pPr>
      <w:r>
        <w:rPr>
          <w:lang w:val="en-GB"/>
        </w:rPr>
        <w:t>Introduction</w:t>
      </w:r>
    </w:p>
    <w:p w14:paraId="4D8EBDC2" w14:textId="328A2140" w:rsidR="00200DAA" w:rsidRPr="00951D90" w:rsidRDefault="00F15F0E" w:rsidP="00200DAA">
      <w:pPr>
        <w:pStyle w:val="Heading1"/>
        <w:rPr>
          <w:lang w:val="en-GB"/>
        </w:rPr>
      </w:pPr>
      <w:r>
        <w:rPr>
          <w:lang w:val="en-GB"/>
        </w:rPr>
        <w:t xml:space="preserve">The </w:t>
      </w:r>
      <w:r w:rsidR="004651D5">
        <w:rPr>
          <w:lang w:val="en-GB"/>
        </w:rPr>
        <w:t>preamble</w:t>
      </w:r>
    </w:p>
    <w:p w14:paraId="1A31BD3C" w14:textId="1C22B72D" w:rsidR="00FF43D2" w:rsidRDefault="004651D5" w:rsidP="00200DAA">
      <w:pPr>
        <w:pStyle w:val="BodyText"/>
        <w:rPr>
          <w:lang w:val="en-GB"/>
        </w:rPr>
      </w:pPr>
      <w:r>
        <w:rPr>
          <w:noProof/>
        </w:rPr>
        <mc:AlternateContent>
          <mc:Choice Requires="wpg">
            <w:drawing>
              <wp:anchor distT="0" distB="0" distL="114300" distR="114300" simplePos="0" relativeHeight="251658240" behindDoc="0" locked="0" layoutInCell="1" allowOverlap="1" wp14:anchorId="12FF1AC3" wp14:editId="26687AF2">
                <wp:simplePos x="0" y="0"/>
                <wp:positionH relativeFrom="column">
                  <wp:posOffset>2830195</wp:posOffset>
                </wp:positionH>
                <wp:positionV relativeFrom="paragraph">
                  <wp:posOffset>664210</wp:posOffset>
                </wp:positionV>
                <wp:extent cx="1964690" cy="245046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1964690" cy="2450465"/>
                          <a:chOff x="0" y="0"/>
                          <a:chExt cx="1964690" cy="2450701"/>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64690" cy="2404110"/>
                          </a:xfrm>
                          <a:prstGeom prst="rect">
                            <a:avLst/>
                          </a:prstGeom>
                        </pic:spPr>
                      </pic:pic>
                      <wps:wsp>
                        <wps:cNvPr id="14" name="Text Box 14"/>
                        <wps:cNvSpPr txBox="1"/>
                        <wps:spPr>
                          <a:xfrm>
                            <a:off x="0" y="2055731"/>
                            <a:ext cx="1964690" cy="394970"/>
                          </a:xfrm>
                          <a:prstGeom prst="rect">
                            <a:avLst/>
                          </a:prstGeom>
                          <a:solidFill>
                            <a:prstClr val="white"/>
                          </a:solidFill>
                          <a:ln>
                            <a:noFill/>
                          </a:ln>
                          <a:effectLst/>
                        </wps:spPr>
                        <wps:txbx>
                          <w:txbxContent>
                            <w:p w14:paraId="47C96D8B" w14:textId="69236046" w:rsidR="00325216" w:rsidRPr="00D353FA" w:rsidRDefault="00325216" w:rsidP="004056B2">
                              <w:pPr>
                                <w:pStyle w:val="Caption"/>
                                <w:rPr>
                                  <w:color w:val="434343"/>
                                  <w:lang w:val="en-GB"/>
                                </w:rPr>
                              </w:pPr>
                              <w:r>
                                <w:t xml:space="preserve">Figure </w:t>
                              </w:r>
                              <w:r w:rsidR="00D24CF0">
                                <w:fldChar w:fldCharType="begin"/>
                              </w:r>
                              <w:r w:rsidR="00D24CF0">
                                <w:instrText xml:space="preserve"> SEQ Figure \* ARABIC </w:instrText>
                              </w:r>
                              <w:r w:rsidR="00D24CF0">
                                <w:fldChar w:fldCharType="separate"/>
                              </w:r>
                              <w:r>
                                <w:rPr>
                                  <w:noProof/>
                                </w:rPr>
                                <w:t>1</w:t>
                              </w:r>
                              <w:r w:rsidR="00D24CF0">
                                <w:rPr>
                                  <w:noProof/>
                                </w:rPr>
                                <w:fldChar w:fldCharType="end"/>
                              </w:r>
                              <w:r>
                                <w:t>: Screen capture of the DHIS2 HIV-Spectrum Bootstrap App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FF1AC3" id="Group_x0020_4" o:spid="_x0000_s1026" style="position:absolute;margin-left:222.85pt;margin-top:52.3pt;width:154.7pt;height:192.95pt;z-index:251658240" coordsize="1964690,245070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width:1964690;height:2404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cC&#10;Z7DBAAAA2gAAAA8AAABkcnMvZG93bnJldi54bWxETz1PwzAQ3SvxH6xDYmuddEAorVtVhUhkQUro&#10;0PEaX+M08TnEpgn/Hg9IjE/ve7ufbS/uNPrWsYJ0lYAgrp1uuVFw+syXLyB8QNbYOyYFP+Rhv3tY&#10;bDHTbuKS7lVoRAxhn6ECE8KQSelrQxb9yg3Ekbu60WKIcGykHnGK4baX6yR5lhZbjg0GBzoaqrvq&#10;2yp4vX28nbuyS/OmuHyd1seiRFMo9fQ4HzYgAs3hX/znftcK4tZ4Jd4Aufs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cCZ7DBAAAA2gAAAA8AAAAAAAAAAAAAAAAAnAIAAGRy&#10;cy9kb3ducmV2LnhtbFBLBQYAAAAABAAEAPcAAACKAwAAAAA=&#10;">
                  <v:imagedata r:id="rId9" o:title=""/>
                  <v:path arrowok="t"/>
                </v:shape>
                <v:shapetype id="_x0000_t202" coordsize="21600,21600" o:spt="202" path="m0,0l0,21600,21600,21600,21600,0xe">
                  <v:stroke joinstyle="miter"/>
                  <v:path gradientshapeok="t" o:connecttype="rect"/>
                </v:shapetype>
                <v:shape id="Text_x0020_Box_x0020_14" o:spid="_x0000_s1028" type="#_x0000_t202" style="position:absolute;top:2055731;width:196469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47C96D8B" w14:textId="69236046" w:rsidR="00325216" w:rsidRPr="00D353FA" w:rsidRDefault="00325216" w:rsidP="004056B2">
                        <w:pPr>
                          <w:pStyle w:val="Caption"/>
                          <w:rPr>
                            <w:color w:val="434343"/>
                            <w:lang w:val="en-GB"/>
                          </w:rPr>
                        </w:pPr>
                        <w:r>
                          <w:t xml:space="preserve">Figure </w:t>
                        </w:r>
                        <w:r w:rsidR="00D24CF0">
                          <w:fldChar w:fldCharType="begin"/>
                        </w:r>
                        <w:r w:rsidR="00D24CF0">
                          <w:instrText xml:space="preserve"> SEQ Figure \* ARABIC </w:instrText>
                        </w:r>
                        <w:r w:rsidR="00D24CF0">
                          <w:fldChar w:fldCharType="separate"/>
                        </w:r>
                        <w:r>
                          <w:rPr>
                            <w:noProof/>
                          </w:rPr>
                          <w:t>1</w:t>
                        </w:r>
                        <w:r w:rsidR="00D24CF0">
                          <w:rPr>
                            <w:noProof/>
                          </w:rPr>
                          <w:fldChar w:fldCharType="end"/>
                        </w:r>
                        <w:r>
                          <w:t>: Screen capture of the DHIS2 HIV-Spectrum Bootstrap App Icon</w:t>
                        </w:r>
                      </w:p>
                    </w:txbxContent>
                  </v:textbox>
                </v:shape>
                <w10:wrap type="square"/>
              </v:group>
            </w:pict>
          </mc:Fallback>
        </mc:AlternateContent>
      </w:r>
      <w:r w:rsidR="00200DAA" w:rsidRPr="00951D90">
        <w:rPr>
          <w:lang w:val="en-GB"/>
        </w:rPr>
        <w:t xml:space="preserve">This </w:t>
      </w:r>
      <w:r w:rsidR="00C43223">
        <w:rPr>
          <w:lang w:val="en-GB"/>
        </w:rPr>
        <w:t>introduction</w:t>
      </w:r>
      <w:r w:rsidR="00200DAA" w:rsidRPr="00951D90">
        <w:rPr>
          <w:lang w:val="en-GB"/>
        </w:rPr>
        <w:t xml:space="preserve"> i</w:t>
      </w:r>
      <w:r w:rsidR="0043670E">
        <w:rPr>
          <w:lang w:val="en-GB"/>
        </w:rPr>
        <w:t xml:space="preserve">s </w:t>
      </w:r>
      <w:r w:rsidR="00436BEF">
        <w:rPr>
          <w:lang w:val="en-GB"/>
        </w:rPr>
        <w:t>designed to</w:t>
      </w:r>
      <w:r w:rsidR="0043670E">
        <w:rPr>
          <w:lang w:val="en-GB"/>
        </w:rPr>
        <w:t xml:space="preserve"> </w:t>
      </w:r>
      <w:r w:rsidR="00123203">
        <w:rPr>
          <w:lang w:val="en-GB"/>
        </w:rPr>
        <w:t>provide some context for DHIS2 administrators who have been asked to utilise</w:t>
      </w:r>
      <w:r w:rsidR="0043670E">
        <w:rPr>
          <w:lang w:val="en-GB"/>
        </w:rPr>
        <w:t xml:space="preserve"> </w:t>
      </w:r>
      <w:r w:rsidR="007E2CB4">
        <w:rPr>
          <w:lang w:val="en-GB"/>
        </w:rPr>
        <w:t>HIV estimates</w:t>
      </w:r>
      <w:r w:rsidR="00123203">
        <w:rPr>
          <w:lang w:val="en-GB"/>
        </w:rPr>
        <w:t xml:space="preserve"> in DHIS2. An</w:t>
      </w:r>
      <w:r w:rsidR="00436BEF">
        <w:rPr>
          <w:lang w:val="en-GB"/>
        </w:rPr>
        <w:t xml:space="preserve"> HIV-Spectrum Bootstrap Application </w:t>
      </w:r>
      <w:r w:rsidR="00FF43D2">
        <w:rPr>
          <w:lang w:val="en-GB"/>
        </w:rPr>
        <w:t xml:space="preserve">(App) </w:t>
      </w:r>
      <w:r w:rsidR="00123203">
        <w:rPr>
          <w:lang w:val="en-GB"/>
        </w:rPr>
        <w:t xml:space="preserve">has been built </w:t>
      </w:r>
      <w:r w:rsidR="00436BEF">
        <w:rPr>
          <w:lang w:val="en-GB"/>
        </w:rPr>
        <w:t>to</w:t>
      </w:r>
      <w:r w:rsidR="00123203">
        <w:rPr>
          <w:lang w:val="en-GB"/>
        </w:rPr>
        <w:t xml:space="preserve"> facilitate this process and if used will</w:t>
      </w:r>
      <w:r w:rsidR="00FF43D2">
        <w:rPr>
          <w:lang w:val="en-GB"/>
        </w:rPr>
        <w:t xml:space="preserve"> initialise a set of standard pre-packaged in</w:t>
      </w:r>
      <w:r w:rsidR="00C43223">
        <w:rPr>
          <w:lang w:val="en-GB"/>
        </w:rPr>
        <w:t xml:space="preserve">dicator and analytical elements </w:t>
      </w:r>
      <w:r w:rsidR="00C43223" w:rsidRPr="00C43223">
        <w:t xml:space="preserve">that draw on the </w:t>
      </w:r>
      <w:r w:rsidR="00123203">
        <w:t xml:space="preserve">HIV </w:t>
      </w:r>
      <w:r w:rsidR="00C43223" w:rsidRPr="00C43223">
        <w:t xml:space="preserve">estimates and </w:t>
      </w:r>
      <w:r w:rsidR="00123203">
        <w:t xml:space="preserve">other </w:t>
      </w:r>
      <w:r w:rsidR="00C43223" w:rsidRPr="00C43223">
        <w:t>programme data in DHIS2.</w:t>
      </w:r>
    </w:p>
    <w:p w14:paraId="7040F8FE" w14:textId="053713EE" w:rsidR="000B166B" w:rsidRDefault="00C43223" w:rsidP="00200DAA">
      <w:pPr>
        <w:pStyle w:val="BodyText"/>
        <w:rPr>
          <w:lang w:val="en-GB"/>
        </w:rPr>
      </w:pPr>
      <w:r>
        <w:rPr>
          <w:lang w:val="en-GB"/>
        </w:rPr>
        <w:t>Several support</w:t>
      </w:r>
      <w:r w:rsidR="00FF43D2">
        <w:rPr>
          <w:lang w:val="en-GB"/>
        </w:rPr>
        <w:t xml:space="preserve"> </w:t>
      </w:r>
      <w:r>
        <w:rPr>
          <w:lang w:val="en-GB"/>
        </w:rPr>
        <w:t>guides are available as part of the App, and include</w:t>
      </w:r>
      <w:r w:rsidR="000B166B">
        <w:rPr>
          <w:lang w:val="en-GB"/>
        </w:rPr>
        <w:t>:</w:t>
      </w:r>
    </w:p>
    <w:p w14:paraId="7A35E0D2" w14:textId="298EBFDD" w:rsidR="00C43223" w:rsidRDefault="00C43223" w:rsidP="00374E33">
      <w:pPr>
        <w:pStyle w:val="BodyText"/>
        <w:numPr>
          <w:ilvl w:val="0"/>
          <w:numId w:val="2"/>
        </w:numPr>
        <w:rPr>
          <w:lang w:val="en-GB"/>
        </w:rPr>
      </w:pPr>
      <w:r>
        <w:rPr>
          <w:lang w:val="en-GB"/>
        </w:rPr>
        <w:t>An App administrative guide;</w:t>
      </w:r>
      <w:r>
        <w:rPr>
          <w:rStyle w:val="FootnoteReference"/>
          <w:lang w:val="en-GB"/>
        </w:rPr>
        <w:footnoteReference w:id="1"/>
      </w:r>
    </w:p>
    <w:p w14:paraId="1ADA0153" w14:textId="6F359E08" w:rsidR="000B166B" w:rsidRDefault="00C43223" w:rsidP="00374E33">
      <w:pPr>
        <w:pStyle w:val="BodyText"/>
        <w:numPr>
          <w:ilvl w:val="0"/>
          <w:numId w:val="2"/>
        </w:numPr>
        <w:rPr>
          <w:lang w:val="en-GB"/>
        </w:rPr>
      </w:pPr>
      <w:r>
        <w:rPr>
          <w:lang w:val="en-GB"/>
        </w:rPr>
        <w:t>A post-initiation guide for further</w:t>
      </w:r>
      <w:r w:rsidR="000B166B">
        <w:rPr>
          <w:lang w:val="en-GB"/>
        </w:rPr>
        <w:t xml:space="preserve"> configuration of the pre-packaged </w:t>
      </w:r>
      <w:r>
        <w:rPr>
          <w:lang w:val="en-GB"/>
        </w:rPr>
        <w:t xml:space="preserve">HIV estimate data </w:t>
      </w:r>
      <w:r w:rsidR="000B166B">
        <w:rPr>
          <w:lang w:val="en-GB"/>
        </w:rPr>
        <w:t xml:space="preserve">elements </w:t>
      </w:r>
      <w:r>
        <w:rPr>
          <w:lang w:val="en-GB"/>
        </w:rPr>
        <w:t xml:space="preserve">and indicators </w:t>
      </w:r>
      <w:r w:rsidR="000B166B">
        <w:rPr>
          <w:lang w:val="en-GB"/>
        </w:rPr>
        <w:t>once they have been initialised;</w:t>
      </w:r>
      <w:r w:rsidR="000B166B" w:rsidRPr="000B166B">
        <w:rPr>
          <w:rStyle w:val="FootnoteReference"/>
          <w:lang w:val="en-GB"/>
        </w:rPr>
        <w:t xml:space="preserve"> </w:t>
      </w:r>
      <w:r w:rsidR="000B166B">
        <w:rPr>
          <w:rStyle w:val="FootnoteReference"/>
          <w:lang w:val="en-GB"/>
        </w:rPr>
        <w:footnoteReference w:id="2"/>
      </w:r>
      <w:r w:rsidR="000B166B">
        <w:rPr>
          <w:lang w:val="en-GB"/>
        </w:rPr>
        <w:t xml:space="preserve"> and</w:t>
      </w:r>
    </w:p>
    <w:p w14:paraId="624921EE" w14:textId="021FAEB7" w:rsidR="000B166B" w:rsidRPr="00C43223" w:rsidRDefault="000B166B" w:rsidP="00374E33">
      <w:pPr>
        <w:pStyle w:val="BodyText"/>
        <w:numPr>
          <w:ilvl w:val="0"/>
          <w:numId w:val="2"/>
        </w:numPr>
      </w:pPr>
      <w:r>
        <w:rPr>
          <w:lang w:val="en-GB"/>
        </w:rPr>
        <w:t>Guidance on how to prepare and import Spectrum extracts.</w:t>
      </w:r>
      <w:r>
        <w:rPr>
          <w:rStyle w:val="FootnoteReference"/>
          <w:lang w:val="en-GB"/>
        </w:rPr>
        <w:footnoteReference w:id="3"/>
      </w:r>
    </w:p>
    <w:p w14:paraId="21C6D7AC" w14:textId="654A72A9" w:rsidR="005B7EBE" w:rsidRDefault="00123203" w:rsidP="004B1C57">
      <w:pPr>
        <w:pStyle w:val="Heading1"/>
        <w:rPr>
          <w:lang w:val="en-GB"/>
        </w:rPr>
      </w:pPr>
      <w:r>
        <w:rPr>
          <w:lang w:val="en-GB"/>
        </w:rPr>
        <w:t>A word of caution</w:t>
      </w:r>
    </w:p>
    <w:p w14:paraId="5B91622B" w14:textId="29529912" w:rsidR="005B7EBE" w:rsidRDefault="00AA4480" w:rsidP="00AA4480">
      <w:pPr>
        <w:pStyle w:val="BodyText"/>
      </w:pPr>
      <w:r>
        <w:t xml:space="preserve">The configuration and administration of DHIS2 is a specialist topic that involves significant </w:t>
      </w:r>
      <w:r w:rsidR="00603349">
        <w:t>prior knowledge</w:t>
      </w:r>
      <w:r>
        <w:t xml:space="preserve">. </w:t>
      </w:r>
      <w:r w:rsidR="005F3FFB">
        <w:t>The use of the App and the associated guidelines</w:t>
      </w:r>
      <w:r>
        <w:t xml:space="preserve"> is</w:t>
      </w:r>
      <w:r w:rsidR="005B7EBE">
        <w:t xml:space="preserve"> </w:t>
      </w:r>
      <w:r>
        <w:t>intended</w:t>
      </w:r>
      <w:r w:rsidR="005B7EBE">
        <w:t xml:space="preserve"> for DHIS2 </w:t>
      </w:r>
      <w:r>
        <w:t xml:space="preserve">administrators </w:t>
      </w:r>
      <w:r w:rsidR="005B7EBE">
        <w:t>who are already familiar with:</w:t>
      </w:r>
    </w:p>
    <w:p w14:paraId="644CA3F2" w14:textId="28FA55C6" w:rsidR="005B7EBE" w:rsidRDefault="001C754D" w:rsidP="00374E33">
      <w:pPr>
        <w:pStyle w:val="ListParagraph"/>
        <w:numPr>
          <w:ilvl w:val="0"/>
          <w:numId w:val="3"/>
        </w:numPr>
      </w:pPr>
      <w:r>
        <w:t xml:space="preserve">Setting up permissions and </w:t>
      </w:r>
      <w:r w:rsidR="005F3FFB">
        <w:t>utilization of</w:t>
      </w:r>
      <w:r>
        <w:t xml:space="preserve"> DHIS2 Apps.</w:t>
      </w:r>
    </w:p>
    <w:p w14:paraId="3DE4FD7E" w14:textId="5F8506EF" w:rsidR="00AE2F5A" w:rsidRDefault="00AE2F5A" w:rsidP="00374E33">
      <w:pPr>
        <w:pStyle w:val="ListParagraph"/>
        <w:numPr>
          <w:ilvl w:val="0"/>
          <w:numId w:val="3"/>
        </w:numPr>
      </w:pPr>
      <w:r>
        <w:t xml:space="preserve">The </w:t>
      </w:r>
      <w:r w:rsidR="00AA4480">
        <w:t xml:space="preserve">configuration and </w:t>
      </w:r>
      <w:r>
        <w:t xml:space="preserve">use of DHIS2 </w:t>
      </w:r>
      <w:r w:rsidR="001C754D">
        <w:t xml:space="preserve">Data Elements, </w:t>
      </w:r>
      <w:r>
        <w:t>Indicators</w:t>
      </w:r>
      <w:r w:rsidR="001C754D">
        <w:t xml:space="preserve"> and Dashboards</w:t>
      </w:r>
      <w:r>
        <w:t>; and</w:t>
      </w:r>
    </w:p>
    <w:p w14:paraId="55964B1B" w14:textId="5C65C1A3" w:rsidR="00AE2F5A" w:rsidRDefault="001C754D" w:rsidP="00374E33">
      <w:pPr>
        <w:pStyle w:val="ListParagraph"/>
        <w:numPr>
          <w:ilvl w:val="0"/>
          <w:numId w:val="3"/>
        </w:numPr>
      </w:pPr>
      <w:r>
        <w:t>The loading and use of DHIS2 Documentation</w:t>
      </w:r>
      <w:r w:rsidR="00AE2F5A">
        <w:t>.</w:t>
      </w:r>
    </w:p>
    <w:p w14:paraId="22048184" w14:textId="39771D14" w:rsidR="00763E9F" w:rsidRPr="00951D90" w:rsidRDefault="005B7EBE" w:rsidP="004B1C57">
      <w:pPr>
        <w:pStyle w:val="Heading1"/>
        <w:rPr>
          <w:lang w:val="en-GB"/>
        </w:rPr>
      </w:pPr>
      <w:r>
        <w:rPr>
          <w:lang w:val="en-GB"/>
        </w:rPr>
        <w:lastRenderedPageBreak/>
        <w:t>Setting the c</w:t>
      </w:r>
      <w:r w:rsidR="00F15F0E">
        <w:rPr>
          <w:lang w:val="en-GB"/>
        </w:rPr>
        <w:t>ontext</w:t>
      </w:r>
    </w:p>
    <w:p w14:paraId="7F415034" w14:textId="17E97C8A" w:rsidR="00200DAA" w:rsidRDefault="009B0089" w:rsidP="00200DAA">
      <w:pPr>
        <w:pStyle w:val="BodyText"/>
        <w:rPr>
          <w:lang w:val="en-GB"/>
        </w:rPr>
      </w:pPr>
      <w:r w:rsidRPr="009B0089">
        <w:t>This app facilitates us</w:t>
      </w:r>
      <w:r>
        <w:t>e of HIV estimates within DHIS2</w:t>
      </w:r>
      <w:r w:rsidR="00F15F0E">
        <w:rPr>
          <w:lang w:val="en-GB"/>
        </w:rPr>
        <w:t>,</w:t>
      </w:r>
      <w:r w:rsidR="00F15F0E">
        <w:rPr>
          <w:rStyle w:val="FootnoteReference"/>
          <w:lang w:val="en-GB"/>
        </w:rPr>
        <w:footnoteReference w:id="4"/>
      </w:r>
      <w:r w:rsidR="00F15F0E">
        <w:rPr>
          <w:lang w:val="en-GB"/>
        </w:rPr>
        <w:t xml:space="preserve"> a</w:t>
      </w:r>
      <w:r w:rsidR="004B1C57">
        <w:rPr>
          <w:lang w:val="en-GB"/>
        </w:rPr>
        <w:t>n</w:t>
      </w:r>
      <w:r w:rsidR="00F15F0E">
        <w:rPr>
          <w:lang w:val="en-GB"/>
        </w:rPr>
        <w:t xml:space="preserve"> open source </w:t>
      </w:r>
      <w:r w:rsidR="004B1C57">
        <w:rPr>
          <w:lang w:val="en-GB"/>
        </w:rPr>
        <w:t xml:space="preserve">analytics platform used widely by Ministries of Health in </w:t>
      </w:r>
      <w:r w:rsidRPr="00B814E1">
        <w:rPr>
          <w:lang w:val="en-GB"/>
        </w:rPr>
        <w:t>Low and Middle Income Countries</w:t>
      </w:r>
      <w:r>
        <w:rPr>
          <w:lang w:val="en-GB"/>
        </w:rPr>
        <w:t xml:space="preserve"> (LMIC)</w:t>
      </w:r>
      <w:r w:rsidR="004B1C57">
        <w:rPr>
          <w:lang w:val="en-GB"/>
        </w:rPr>
        <w:t>.</w:t>
      </w:r>
      <w:r w:rsidR="0024744E">
        <w:rPr>
          <w:lang w:val="en-GB"/>
        </w:rPr>
        <w:t xml:space="preserve"> Access to these estimates </w:t>
      </w:r>
      <w:r w:rsidR="00B15943">
        <w:rPr>
          <w:lang w:val="en-GB"/>
        </w:rPr>
        <w:t>would</w:t>
      </w:r>
      <w:r w:rsidR="0024744E">
        <w:rPr>
          <w:lang w:val="en-GB"/>
        </w:rPr>
        <w:t xml:space="preserve"> enable</w:t>
      </w:r>
      <w:r w:rsidR="004B1C57">
        <w:rPr>
          <w:lang w:val="en-GB"/>
        </w:rPr>
        <w:t xml:space="preserve"> Ministries of Health and other interested parties to combine them with local</w:t>
      </w:r>
      <w:r>
        <w:rPr>
          <w:lang w:val="en-GB"/>
        </w:rPr>
        <w:t xml:space="preserve"> programme</w:t>
      </w:r>
      <w:r w:rsidR="004B1C57">
        <w:rPr>
          <w:lang w:val="en-GB"/>
        </w:rPr>
        <w:t xml:space="preserve"> data already collected in DHIS2 to generate useful HIV/AIDS indicators</w:t>
      </w:r>
      <w:r w:rsidR="00B15943">
        <w:rPr>
          <w:lang w:val="en-GB"/>
        </w:rPr>
        <w:t>, and leverage the visual analytics capabilities of DHIS2</w:t>
      </w:r>
      <w:r w:rsidR="004B1C57">
        <w:rPr>
          <w:lang w:val="en-GB"/>
        </w:rPr>
        <w:t>.</w:t>
      </w:r>
    </w:p>
    <w:p w14:paraId="5FA07669" w14:textId="3C431E07" w:rsidR="002B2C5A" w:rsidRDefault="0024744E" w:rsidP="00200DAA">
      <w:pPr>
        <w:pStyle w:val="BodyText"/>
        <w:rPr>
          <w:lang w:val="en-GB"/>
        </w:rPr>
      </w:pPr>
      <w:r>
        <w:rPr>
          <w:lang w:val="en-GB"/>
        </w:rPr>
        <w:t xml:space="preserve">While the creation of indicators is a uniquely localised process in DHIS2, the fact that </w:t>
      </w:r>
      <w:r w:rsidR="007E2CB4">
        <w:rPr>
          <w:lang w:val="en-GB"/>
        </w:rPr>
        <w:t>HIV estimates</w:t>
      </w:r>
      <w:r w:rsidR="00603349">
        <w:rPr>
          <w:lang w:val="en-GB"/>
        </w:rPr>
        <w:t xml:space="preserve"> are standardised</w:t>
      </w:r>
      <w:r>
        <w:rPr>
          <w:lang w:val="en-GB"/>
        </w:rPr>
        <w:t xml:space="preserve"> </w:t>
      </w:r>
      <w:r w:rsidR="00603349">
        <w:rPr>
          <w:lang w:val="en-GB"/>
        </w:rPr>
        <w:t xml:space="preserve">provides an opportunity to partially automate the setup </w:t>
      </w:r>
      <w:r w:rsidR="008237AD">
        <w:rPr>
          <w:lang w:val="en-GB"/>
        </w:rPr>
        <w:t>these estimates as objects in</w:t>
      </w:r>
      <w:r w:rsidR="00603349">
        <w:rPr>
          <w:lang w:val="en-GB"/>
        </w:rPr>
        <w:t xml:space="preserve"> DHIS2.</w:t>
      </w:r>
    </w:p>
    <w:p w14:paraId="22532C71" w14:textId="3C337F28" w:rsidR="00603349" w:rsidRDefault="002B2C5A" w:rsidP="00200DAA">
      <w:pPr>
        <w:pStyle w:val="BodyText"/>
        <w:rPr>
          <w:lang w:val="en-GB"/>
        </w:rPr>
      </w:pPr>
      <w:r>
        <w:rPr>
          <w:lang w:val="en-GB"/>
        </w:rPr>
        <w:t>The</w:t>
      </w:r>
      <w:r w:rsidR="00603349">
        <w:rPr>
          <w:lang w:val="en-GB"/>
        </w:rPr>
        <w:t xml:space="preserve"> </w:t>
      </w:r>
      <w:r w:rsidR="000D70EB">
        <w:rPr>
          <w:lang w:val="en-GB"/>
        </w:rPr>
        <w:t>App</w:t>
      </w:r>
      <w:r w:rsidR="00603349">
        <w:rPr>
          <w:lang w:val="en-GB"/>
        </w:rPr>
        <w:t xml:space="preserve"> </w:t>
      </w:r>
      <w:r>
        <w:rPr>
          <w:lang w:val="en-GB"/>
        </w:rPr>
        <w:t xml:space="preserve">provides a relatively easy way to take advantage of </w:t>
      </w:r>
      <w:r w:rsidR="007E2CB4">
        <w:rPr>
          <w:lang w:val="en-GB"/>
        </w:rPr>
        <w:t>HIV estimates</w:t>
      </w:r>
      <w:r>
        <w:rPr>
          <w:lang w:val="en-GB"/>
        </w:rPr>
        <w:t xml:space="preserve"> by</w:t>
      </w:r>
      <w:r w:rsidR="00603349">
        <w:rPr>
          <w:lang w:val="en-GB"/>
        </w:rPr>
        <w:t>:</w:t>
      </w:r>
    </w:p>
    <w:p w14:paraId="3CB2C158" w14:textId="64A0C42C" w:rsidR="00603349" w:rsidRPr="000D70EB" w:rsidRDefault="002B2C5A" w:rsidP="00374E33">
      <w:pPr>
        <w:pStyle w:val="ListParagraph"/>
        <w:numPr>
          <w:ilvl w:val="0"/>
          <w:numId w:val="4"/>
        </w:numPr>
        <w:rPr>
          <w:lang w:val="en-GB"/>
        </w:rPr>
      </w:pPr>
      <w:r>
        <w:rPr>
          <w:lang w:val="en-GB"/>
        </w:rPr>
        <w:t>Instantiating</w:t>
      </w:r>
      <w:r w:rsidR="000D70EB" w:rsidRPr="000D70EB">
        <w:rPr>
          <w:lang w:val="en-GB"/>
        </w:rPr>
        <w:t xml:space="preserve"> </w:t>
      </w:r>
      <w:r w:rsidR="00603349" w:rsidRPr="000D70EB">
        <w:rPr>
          <w:lang w:val="en-GB"/>
        </w:rPr>
        <w:t>standard Spectrum HIV/AIDS data elements</w:t>
      </w:r>
      <w:r>
        <w:rPr>
          <w:lang w:val="en-GB"/>
        </w:rPr>
        <w:t>;</w:t>
      </w:r>
    </w:p>
    <w:p w14:paraId="2A5189B1" w14:textId="589A52D0" w:rsidR="000D70EB" w:rsidRDefault="000D70EB" w:rsidP="00374E33">
      <w:pPr>
        <w:pStyle w:val="ListParagraph"/>
        <w:numPr>
          <w:ilvl w:val="0"/>
          <w:numId w:val="4"/>
        </w:numPr>
        <w:rPr>
          <w:lang w:val="en-GB"/>
        </w:rPr>
      </w:pPr>
      <w:r w:rsidRPr="000D70EB">
        <w:rPr>
          <w:lang w:val="en-GB"/>
        </w:rPr>
        <w:t>Instan</w:t>
      </w:r>
      <w:r w:rsidR="002B2C5A">
        <w:rPr>
          <w:lang w:val="en-GB"/>
        </w:rPr>
        <w:t>tiating</w:t>
      </w:r>
      <w:r>
        <w:rPr>
          <w:lang w:val="en-GB"/>
        </w:rPr>
        <w:t xml:space="preserve"> a set of placeholder Indicators that use the </w:t>
      </w:r>
      <w:r w:rsidR="002B2C5A">
        <w:rPr>
          <w:lang w:val="en-GB"/>
        </w:rPr>
        <w:t>Spectrum HIV/AIDS data elements;</w:t>
      </w:r>
    </w:p>
    <w:p w14:paraId="616B6157" w14:textId="3367DA0B" w:rsidR="000D70EB" w:rsidRDefault="002B2C5A" w:rsidP="00374E33">
      <w:pPr>
        <w:pStyle w:val="ListParagraph"/>
        <w:numPr>
          <w:ilvl w:val="0"/>
          <w:numId w:val="4"/>
        </w:numPr>
        <w:rPr>
          <w:lang w:val="en-GB"/>
        </w:rPr>
      </w:pPr>
      <w:r>
        <w:rPr>
          <w:lang w:val="en-GB"/>
        </w:rPr>
        <w:t>Providing</w:t>
      </w:r>
      <w:r w:rsidR="000D70EB">
        <w:rPr>
          <w:lang w:val="en-GB"/>
        </w:rPr>
        <w:t xml:space="preserve"> access to relevant </w:t>
      </w:r>
      <w:r w:rsidR="00B15943">
        <w:rPr>
          <w:lang w:val="en-GB"/>
        </w:rPr>
        <w:t>support documentation</w:t>
      </w:r>
      <w:r w:rsidR="000D70EB">
        <w:rPr>
          <w:lang w:val="en-GB"/>
        </w:rPr>
        <w:t xml:space="preserve"> from within the DHIS2 platform</w:t>
      </w:r>
      <w:r>
        <w:rPr>
          <w:lang w:val="en-GB"/>
        </w:rPr>
        <w:t xml:space="preserve"> to guide the DHIS2 Administrator in further customisation of the data elements and indicators</w:t>
      </w:r>
      <w:r w:rsidR="000D70EB">
        <w:rPr>
          <w:lang w:val="en-GB"/>
        </w:rPr>
        <w:t>.</w:t>
      </w:r>
    </w:p>
    <w:p w14:paraId="6E24EC49" w14:textId="3224A1BA" w:rsidR="000C3232" w:rsidRDefault="000D70EB" w:rsidP="00200DAA">
      <w:pPr>
        <w:pStyle w:val="BodyText"/>
        <w:rPr>
          <w:lang w:val="en-GB"/>
        </w:rPr>
      </w:pPr>
      <w:r>
        <w:rPr>
          <w:lang w:val="en-GB"/>
        </w:rPr>
        <w:t>It should be noted that the UIDs of the data elements and indicators instantiated by the Bootstrapping App will be common to all DHIS2 instances where it has been run. This provides opportunities in the future to leverage thes</w:t>
      </w:r>
      <w:r w:rsidR="00FA3EA5">
        <w:rPr>
          <w:lang w:val="en-GB"/>
        </w:rPr>
        <w:t>e indicators due to them being</w:t>
      </w:r>
      <w:r>
        <w:rPr>
          <w:lang w:val="en-GB"/>
        </w:rPr>
        <w:t xml:space="preserve"> standardised and identifiable objects within any DHIS2 instance.</w:t>
      </w:r>
      <w:r w:rsidR="00097D2E">
        <w:rPr>
          <w:lang w:val="en-GB"/>
        </w:rPr>
        <w:t xml:space="preserve"> </w:t>
      </w:r>
    </w:p>
    <w:p w14:paraId="019D993C" w14:textId="55AF2CD2" w:rsidR="00097D2E" w:rsidRDefault="00097D2E" w:rsidP="00097D2E">
      <w:pPr>
        <w:pStyle w:val="Heading1"/>
        <w:rPr>
          <w:lang w:val="en-GB"/>
        </w:rPr>
      </w:pPr>
      <w:r>
        <w:rPr>
          <w:lang w:val="en-GB"/>
        </w:rPr>
        <w:t xml:space="preserve">The </w:t>
      </w:r>
      <w:r w:rsidR="00907F07">
        <w:rPr>
          <w:lang w:val="en-GB"/>
        </w:rPr>
        <w:t xml:space="preserve">resulting </w:t>
      </w:r>
      <w:r>
        <w:rPr>
          <w:lang w:val="en-GB"/>
        </w:rPr>
        <w:t>data</w:t>
      </w:r>
      <w:r w:rsidR="00907F07">
        <w:rPr>
          <w:lang w:val="en-GB"/>
        </w:rPr>
        <w:t xml:space="preserve"> elements and indicators</w:t>
      </w:r>
    </w:p>
    <w:p w14:paraId="30E5E896" w14:textId="0215D096" w:rsidR="00A12AA7" w:rsidRDefault="00097D2E" w:rsidP="00097D2E">
      <w:pPr>
        <w:pStyle w:val="BodyText"/>
        <w:rPr>
          <w:lang w:val="en-GB"/>
        </w:rPr>
      </w:pPr>
      <w:r>
        <w:rPr>
          <w:lang w:val="en-GB"/>
        </w:rPr>
        <w:t xml:space="preserve">The </w:t>
      </w:r>
      <w:r w:rsidR="007E2CB4">
        <w:rPr>
          <w:lang w:val="en-GB"/>
        </w:rPr>
        <w:t>HIV estimates</w:t>
      </w:r>
      <w:r>
        <w:rPr>
          <w:lang w:val="en-GB"/>
        </w:rPr>
        <w:t xml:space="preserve"> consist of a number of </w:t>
      </w:r>
      <w:r w:rsidR="00936BF6">
        <w:rPr>
          <w:lang w:val="en-GB"/>
        </w:rPr>
        <w:t>‘</w:t>
      </w:r>
      <w:r>
        <w:rPr>
          <w:lang w:val="en-GB"/>
        </w:rPr>
        <w:t xml:space="preserve">data elements’ that are disaggregated </w:t>
      </w:r>
      <w:r w:rsidR="00A12AA7">
        <w:rPr>
          <w:lang w:val="en-GB"/>
        </w:rPr>
        <w:t>by standardised age-brackets, gender, and sub-national geographic breakdowns.</w:t>
      </w:r>
      <w:r w:rsidR="00936BF6">
        <w:rPr>
          <w:lang w:val="en-GB"/>
        </w:rPr>
        <w:t xml:space="preserve"> </w:t>
      </w:r>
      <w:r w:rsidR="00A12AA7">
        <w:rPr>
          <w:lang w:val="en-GB"/>
        </w:rPr>
        <w:t xml:space="preserve">To support the widest possible import potential, the ‘data elements’ </w:t>
      </w:r>
      <w:r w:rsidR="003B7FB3">
        <w:rPr>
          <w:lang w:val="en-GB"/>
        </w:rPr>
        <w:t>initialised</w:t>
      </w:r>
      <w:r w:rsidR="00A12AA7">
        <w:rPr>
          <w:lang w:val="en-GB"/>
        </w:rPr>
        <w:t xml:space="preserve"> </w:t>
      </w:r>
      <w:r w:rsidR="003B7FB3">
        <w:rPr>
          <w:lang w:val="en-GB"/>
        </w:rPr>
        <w:t>as a result of running the App</w:t>
      </w:r>
      <w:r w:rsidR="00FA3EA5">
        <w:rPr>
          <w:lang w:val="en-GB"/>
        </w:rPr>
        <w:t xml:space="preserve"> </w:t>
      </w:r>
      <w:r w:rsidR="00A12AA7">
        <w:rPr>
          <w:lang w:val="en-GB"/>
        </w:rPr>
        <w:t xml:space="preserve">are handled as separate </w:t>
      </w:r>
      <w:r w:rsidR="00FA3EA5">
        <w:rPr>
          <w:lang w:val="en-GB"/>
        </w:rPr>
        <w:t>objects</w:t>
      </w:r>
      <w:r w:rsidR="00A12AA7">
        <w:rPr>
          <w:lang w:val="en-GB"/>
        </w:rPr>
        <w:t xml:space="preserve"> rather than </w:t>
      </w:r>
      <w:r w:rsidR="00FA3EA5">
        <w:rPr>
          <w:lang w:val="en-GB"/>
        </w:rPr>
        <w:t>as</w:t>
      </w:r>
      <w:r w:rsidR="00A12AA7">
        <w:rPr>
          <w:lang w:val="en-GB"/>
        </w:rPr>
        <w:t xml:space="preserve"> a single </w:t>
      </w:r>
      <w:r w:rsidR="00FA3EA5">
        <w:rPr>
          <w:lang w:val="en-GB"/>
        </w:rPr>
        <w:t xml:space="preserve">equivalent </w:t>
      </w:r>
      <w:r w:rsidR="00A12AA7">
        <w:rPr>
          <w:lang w:val="en-GB"/>
        </w:rPr>
        <w:t>data</w:t>
      </w:r>
      <w:r w:rsidR="00936BF6">
        <w:rPr>
          <w:lang w:val="en-GB"/>
        </w:rPr>
        <w:t xml:space="preserve"> element</w:t>
      </w:r>
      <w:r w:rsidR="00A12AA7">
        <w:rPr>
          <w:lang w:val="en-GB"/>
        </w:rPr>
        <w:t>.</w:t>
      </w:r>
    </w:p>
    <w:p w14:paraId="0D42CCC1" w14:textId="196ED4BC" w:rsidR="00A12AA7" w:rsidRDefault="00A12AA7" w:rsidP="00097D2E">
      <w:pPr>
        <w:pStyle w:val="BodyText"/>
        <w:rPr>
          <w:lang w:val="en-GB"/>
        </w:rPr>
      </w:pPr>
      <w:r>
        <w:rPr>
          <w:lang w:val="en-GB"/>
        </w:rPr>
        <w:t xml:space="preserve">Examples of the </w:t>
      </w:r>
      <w:r w:rsidR="000A1B4A">
        <w:rPr>
          <w:lang w:val="en-GB"/>
        </w:rPr>
        <w:t xml:space="preserve">HIV </w:t>
      </w:r>
      <w:r>
        <w:rPr>
          <w:lang w:val="en-GB"/>
        </w:rPr>
        <w:t xml:space="preserve">data elements </w:t>
      </w:r>
      <w:r w:rsidR="000A1B4A">
        <w:rPr>
          <w:lang w:val="en-GB"/>
        </w:rPr>
        <w:t xml:space="preserve">instantiated in DHIS2 by the App </w:t>
      </w:r>
      <w:r w:rsidR="00936BF6">
        <w:rPr>
          <w:lang w:val="en-GB"/>
        </w:rPr>
        <w:t>include</w:t>
      </w:r>
      <w:r>
        <w:rPr>
          <w:lang w:val="en-GB"/>
        </w:rPr>
        <w:t>:</w:t>
      </w:r>
    </w:p>
    <w:p w14:paraId="6B0FA074" w14:textId="460EAA30" w:rsidR="00097D2E" w:rsidRPr="00532E17" w:rsidRDefault="009B0089" w:rsidP="00374E33">
      <w:pPr>
        <w:pStyle w:val="ListParagraph"/>
        <w:numPr>
          <w:ilvl w:val="0"/>
          <w:numId w:val="5"/>
        </w:numPr>
        <w:rPr>
          <w:lang w:val="en-GB"/>
        </w:rPr>
      </w:pPr>
      <w:r>
        <w:rPr>
          <w:lang w:val="en-GB"/>
        </w:rPr>
        <w:t xml:space="preserve">HIV </w:t>
      </w:r>
      <w:r>
        <w:rPr>
          <w:lang w:val="en-GB"/>
        </w:rPr>
        <w:t>Den:</w:t>
      </w:r>
      <w:r w:rsidRPr="00532E17">
        <w:rPr>
          <w:lang w:val="en-GB"/>
        </w:rPr>
        <w:t xml:space="preserve"> </w:t>
      </w:r>
      <w:r w:rsidR="00097D2E" w:rsidRPr="00532E17">
        <w:rPr>
          <w:lang w:val="en-GB"/>
        </w:rPr>
        <w:t>Estimated number of HIV+ pregnant women</w:t>
      </w:r>
    </w:p>
    <w:p w14:paraId="518B71DC" w14:textId="20A65EBB" w:rsidR="00097D2E" w:rsidRPr="00532E17" w:rsidRDefault="009B0089" w:rsidP="00374E33">
      <w:pPr>
        <w:pStyle w:val="ListParagraph"/>
        <w:numPr>
          <w:ilvl w:val="0"/>
          <w:numId w:val="5"/>
        </w:numPr>
        <w:rPr>
          <w:lang w:val="en-GB"/>
        </w:rPr>
      </w:pPr>
      <w:r>
        <w:rPr>
          <w:lang w:val="en-GB"/>
        </w:rPr>
        <w:t>HIV Den:</w:t>
      </w:r>
      <w:r w:rsidRPr="00532E17">
        <w:rPr>
          <w:lang w:val="en-GB"/>
        </w:rPr>
        <w:t xml:space="preserve"> </w:t>
      </w:r>
      <w:r w:rsidR="00097D2E" w:rsidRPr="00532E17">
        <w:rPr>
          <w:lang w:val="en-GB"/>
        </w:rPr>
        <w:t>Estimated number of people (15+) eligible for ART according to national guidelines</w:t>
      </w:r>
    </w:p>
    <w:p w14:paraId="5CC41B4E" w14:textId="298CEF25" w:rsidR="00097D2E" w:rsidRDefault="009B0089" w:rsidP="00374E33">
      <w:pPr>
        <w:pStyle w:val="ListParagraph"/>
        <w:numPr>
          <w:ilvl w:val="0"/>
          <w:numId w:val="5"/>
        </w:numPr>
        <w:rPr>
          <w:lang w:val="en-GB"/>
        </w:rPr>
      </w:pPr>
      <w:r>
        <w:rPr>
          <w:lang w:val="en-GB"/>
        </w:rPr>
        <w:lastRenderedPageBreak/>
        <w:t>HIV Den:</w:t>
      </w:r>
      <w:r w:rsidRPr="00532E17">
        <w:rPr>
          <w:lang w:val="en-GB"/>
        </w:rPr>
        <w:t xml:space="preserve"> </w:t>
      </w:r>
      <w:r w:rsidR="00097D2E" w:rsidRPr="00532E17">
        <w:rPr>
          <w:lang w:val="en-GB"/>
        </w:rPr>
        <w:t>Estimated number of people (&lt;15) eligible for ART according to national guidelines</w:t>
      </w:r>
    </w:p>
    <w:p w14:paraId="5B5F9C57" w14:textId="1EBF35A9" w:rsidR="00A12AA7" w:rsidRPr="00532E17" w:rsidRDefault="009B0089" w:rsidP="00374E33">
      <w:pPr>
        <w:pStyle w:val="ListParagraph"/>
        <w:numPr>
          <w:ilvl w:val="0"/>
          <w:numId w:val="5"/>
        </w:numPr>
        <w:rPr>
          <w:lang w:val="en-GB"/>
        </w:rPr>
      </w:pPr>
      <w:r>
        <w:rPr>
          <w:lang w:val="en-GB"/>
        </w:rPr>
        <w:t>HIV Den:</w:t>
      </w:r>
      <w:r w:rsidRPr="00532E17">
        <w:rPr>
          <w:lang w:val="en-GB"/>
        </w:rPr>
        <w:t xml:space="preserve"> </w:t>
      </w:r>
      <w:r w:rsidR="00A12AA7" w:rsidRPr="00532E17">
        <w:rPr>
          <w:lang w:val="en-GB"/>
        </w:rPr>
        <w:t>Estimated number of people (15+) living with HIV</w:t>
      </w:r>
    </w:p>
    <w:p w14:paraId="30FC5542" w14:textId="287A585B" w:rsidR="00A12AA7" w:rsidRPr="00A12AA7" w:rsidRDefault="009B0089" w:rsidP="00374E33">
      <w:pPr>
        <w:pStyle w:val="ListParagraph"/>
        <w:numPr>
          <w:ilvl w:val="0"/>
          <w:numId w:val="5"/>
        </w:numPr>
        <w:rPr>
          <w:lang w:val="en-GB"/>
        </w:rPr>
      </w:pPr>
      <w:r>
        <w:rPr>
          <w:lang w:val="en-GB"/>
        </w:rPr>
        <w:t>HIV Den:</w:t>
      </w:r>
      <w:r w:rsidRPr="00532E17">
        <w:rPr>
          <w:lang w:val="en-GB"/>
        </w:rPr>
        <w:t xml:space="preserve"> </w:t>
      </w:r>
      <w:r w:rsidR="00A12AA7" w:rsidRPr="00532E17">
        <w:rPr>
          <w:lang w:val="en-GB"/>
        </w:rPr>
        <w:t>Estimated number of people (15-49) living with HIV</w:t>
      </w:r>
    </w:p>
    <w:p w14:paraId="03CD0398" w14:textId="789C6B3B" w:rsidR="00097D2E" w:rsidRDefault="009B0089" w:rsidP="00374E33">
      <w:pPr>
        <w:pStyle w:val="ListParagraph"/>
        <w:numPr>
          <w:ilvl w:val="0"/>
          <w:numId w:val="5"/>
        </w:numPr>
        <w:rPr>
          <w:lang w:val="en-GB"/>
        </w:rPr>
      </w:pPr>
      <w:r>
        <w:rPr>
          <w:lang w:val="en-GB"/>
        </w:rPr>
        <w:t>HIV Den:</w:t>
      </w:r>
      <w:r w:rsidRPr="00532E17">
        <w:rPr>
          <w:lang w:val="en-GB"/>
        </w:rPr>
        <w:t xml:space="preserve"> </w:t>
      </w:r>
      <w:r w:rsidR="00097D2E" w:rsidRPr="00532E17">
        <w:rPr>
          <w:lang w:val="en-GB"/>
        </w:rPr>
        <w:t>Estimated number of people (&lt;15) living with HIV</w:t>
      </w:r>
    </w:p>
    <w:p w14:paraId="5F303081" w14:textId="69C5AD28" w:rsidR="00DB51AB" w:rsidRDefault="00DB51AB" w:rsidP="00200DAA">
      <w:pPr>
        <w:pStyle w:val="BodyText"/>
        <w:rPr>
          <w:lang w:val="en-GB"/>
        </w:rPr>
      </w:pPr>
      <w:r>
        <w:rPr>
          <w:lang w:val="en-GB"/>
        </w:rPr>
        <w:t xml:space="preserve">The indicators that </w:t>
      </w:r>
      <w:r w:rsidR="003B7FB3">
        <w:rPr>
          <w:lang w:val="en-GB"/>
        </w:rPr>
        <w:t>are</w:t>
      </w:r>
      <w:r>
        <w:rPr>
          <w:lang w:val="en-GB"/>
        </w:rPr>
        <w:t xml:space="preserve"> </w:t>
      </w:r>
      <w:r w:rsidR="003B7FB3">
        <w:rPr>
          <w:lang w:val="en-GB"/>
        </w:rPr>
        <w:t>also initialised</w:t>
      </w:r>
      <w:r>
        <w:rPr>
          <w:lang w:val="en-GB"/>
        </w:rPr>
        <w:t xml:space="preserve"> </w:t>
      </w:r>
      <w:r w:rsidR="003B7FB3">
        <w:rPr>
          <w:lang w:val="en-GB"/>
        </w:rPr>
        <w:t>as a result of running the App</w:t>
      </w:r>
      <w:r>
        <w:rPr>
          <w:lang w:val="en-GB"/>
        </w:rPr>
        <w:t xml:space="preserve"> utilise </w:t>
      </w:r>
      <w:r w:rsidR="000A1B4A">
        <w:rPr>
          <w:lang w:val="en-GB"/>
        </w:rPr>
        <w:t>the above</w:t>
      </w:r>
      <w:r>
        <w:rPr>
          <w:lang w:val="en-GB"/>
        </w:rPr>
        <w:t xml:space="preserve"> data elements as </w:t>
      </w:r>
      <w:r w:rsidR="000A1B4A">
        <w:rPr>
          <w:lang w:val="en-GB"/>
        </w:rPr>
        <w:t>denominators</w:t>
      </w:r>
      <w:r w:rsidR="00936BF6">
        <w:rPr>
          <w:lang w:val="en-GB"/>
        </w:rPr>
        <w:t>:</w:t>
      </w:r>
    </w:p>
    <w:p w14:paraId="23271BBB" w14:textId="5306B61A"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all people (15+) living with HIV who are receiving ART</w:t>
      </w:r>
    </w:p>
    <w:p w14:paraId="22E40B9A" w14:textId="5102D6D6"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all people (&lt;15) living with HIV who are receiving ART</w:t>
      </w:r>
    </w:p>
    <w:p w14:paraId="219DD9AE" w14:textId="04157937"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HIV+ pregnant w</w:t>
      </w:r>
      <w:r w:rsidR="003B7FB3">
        <w:rPr>
          <w:lang w:val="en-GB"/>
        </w:rPr>
        <w:t>omen who receive antiretrovirals</w:t>
      </w:r>
      <w:r w:rsidR="00DB51AB" w:rsidRPr="00DB51AB">
        <w:rPr>
          <w:lang w:val="en-GB"/>
        </w:rPr>
        <w:t xml:space="preserve"> to reduce the risk of MTCT</w:t>
      </w:r>
    </w:p>
    <w:p w14:paraId="3FB4ADAB" w14:textId="65E44ED3"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HIV-exposed infants who received an HIV test</w:t>
      </w:r>
    </w:p>
    <w:p w14:paraId="11776193" w14:textId="594C8BA0"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people (15+) eligible for HIV treatment according to national criteria that are receiving ART</w:t>
      </w:r>
    </w:p>
    <w:p w14:paraId="2BE6FFD2" w14:textId="474B8BFC"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people (15+) living with HIV who are enrolled in HIV care</w:t>
      </w:r>
    </w:p>
    <w:p w14:paraId="523521F2" w14:textId="2951276B"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people (15-49) living with HIV who are enrolled in HIV care</w:t>
      </w:r>
    </w:p>
    <w:p w14:paraId="5B64107D" w14:textId="2FCF06A5" w:rsidR="00DB51AB" w:rsidRPr="00DB51AB" w:rsidRDefault="009B0089" w:rsidP="00374E33">
      <w:pPr>
        <w:pStyle w:val="ListParagraph"/>
        <w:numPr>
          <w:ilvl w:val="0"/>
          <w:numId w:val="6"/>
        </w:numPr>
        <w:rPr>
          <w:lang w:val="en-GB"/>
        </w:rPr>
      </w:pPr>
      <w:r>
        <w:rPr>
          <w:lang w:val="en-GB"/>
        </w:rPr>
        <w:t>HIV Ind</w:t>
      </w:r>
      <w:r w:rsidR="00DB51AB" w:rsidRPr="00DB51AB">
        <w:rPr>
          <w:lang w:val="en-GB"/>
        </w:rPr>
        <w:t>: Percentage of people (&lt;15) eligible for HIV treatment according to national criteria that are receiving ART</w:t>
      </w:r>
    </w:p>
    <w:p w14:paraId="32889DCE" w14:textId="56D9C33E" w:rsidR="003D536E" w:rsidRPr="000A1B4A" w:rsidRDefault="009B0089" w:rsidP="003D536E">
      <w:pPr>
        <w:pStyle w:val="ListParagraph"/>
        <w:numPr>
          <w:ilvl w:val="0"/>
          <w:numId w:val="6"/>
        </w:numPr>
      </w:pPr>
      <w:r>
        <w:rPr>
          <w:lang w:val="en-GB"/>
        </w:rPr>
        <w:t>HIV Ind</w:t>
      </w:r>
      <w:r w:rsidR="00DB51AB" w:rsidRPr="007E2CB4">
        <w:rPr>
          <w:lang w:val="en-GB"/>
        </w:rPr>
        <w:t>: Percentage of people (&lt;15) living with HIV who are enrolled in HIV care</w:t>
      </w:r>
      <w:r w:rsidR="00BA1F6D" w:rsidRPr="007E2CB4">
        <w:rPr>
          <w:lang w:val="en-GB"/>
        </w:rPr>
        <w:t xml:space="preserve"> </w:t>
      </w:r>
    </w:p>
    <w:p w14:paraId="08C3122E" w14:textId="5F90C261" w:rsidR="000A1B4A" w:rsidRDefault="000A1B4A" w:rsidP="000A1B4A">
      <w:r>
        <w:t xml:space="preserve">Local Programme data already defined in the DHIS2 instance will be used as numerators for the indicators. Placeholder numerator data elements with the prefix </w:t>
      </w:r>
      <w:r w:rsidRPr="000A1B4A">
        <w:rPr>
          <w:i/>
        </w:rPr>
        <w:t>(replace)</w:t>
      </w:r>
      <w:r>
        <w:t xml:space="preserve"> are also instantiated when the App is run, and include:</w:t>
      </w:r>
    </w:p>
    <w:p w14:paraId="57AAC3C8" w14:textId="77777777" w:rsidR="000A1B4A" w:rsidRPr="00532E17" w:rsidRDefault="000A1B4A" w:rsidP="000A1B4A">
      <w:pPr>
        <w:pStyle w:val="ListParagraph"/>
        <w:numPr>
          <w:ilvl w:val="0"/>
          <w:numId w:val="11"/>
        </w:numPr>
        <w:rPr>
          <w:lang w:val="en-GB"/>
        </w:rPr>
      </w:pPr>
      <w:r w:rsidRPr="00532E17">
        <w:rPr>
          <w:lang w:val="en-GB"/>
        </w:rPr>
        <w:t>(replace): Number of people (15+) enrolled in HIV care</w:t>
      </w:r>
    </w:p>
    <w:p w14:paraId="4D25BA6E" w14:textId="77777777" w:rsidR="000A1B4A" w:rsidRPr="00532E17" w:rsidRDefault="000A1B4A" w:rsidP="000A1B4A">
      <w:pPr>
        <w:pStyle w:val="ListParagraph"/>
        <w:numPr>
          <w:ilvl w:val="0"/>
          <w:numId w:val="11"/>
        </w:numPr>
        <w:rPr>
          <w:lang w:val="en-GB"/>
        </w:rPr>
      </w:pPr>
      <w:r w:rsidRPr="00532E17">
        <w:rPr>
          <w:lang w:val="en-GB"/>
        </w:rPr>
        <w:t>(replace): Number of people (15+) receiving ART</w:t>
      </w:r>
    </w:p>
    <w:p w14:paraId="3B6DE195" w14:textId="77777777" w:rsidR="000A1B4A" w:rsidRPr="00532E17" w:rsidRDefault="000A1B4A" w:rsidP="000A1B4A">
      <w:pPr>
        <w:pStyle w:val="ListParagraph"/>
        <w:numPr>
          <w:ilvl w:val="0"/>
          <w:numId w:val="11"/>
        </w:numPr>
        <w:rPr>
          <w:lang w:val="en-GB"/>
        </w:rPr>
      </w:pPr>
      <w:r w:rsidRPr="00532E17">
        <w:rPr>
          <w:lang w:val="en-GB"/>
        </w:rPr>
        <w:t>(replace): Number of people (15-49) enrolled in HIV care</w:t>
      </w:r>
    </w:p>
    <w:p w14:paraId="0173DFE2" w14:textId="77777777" w:rsidR="000A1B4A" w:rsidRPr="00532E17" w:rsidRDefault="000A1B4A" w:rsidP="000A1B4A">
      <w:pPr>
        <w:pStyle w:val="ListParagraph"/>
        <w:numPr>
          <w:ilvl w:val="0"/>
          <w:numId w:val="11"/>
        </w:numPr>
        <w:rPr>
          <w:lang w:val="en-GB"/>
        </w:rPr>
      </w:pPr>
      <w:r w:rsidRPr="00532E17">
        <w:rPr>
          <w:lang w:val="en-GB"/>
        </w:rPr>
        <w:t>(replace): Number of people (15-49) receiving ART</w:t>
      </w:r>
    </w:p>
    <w:p w14:paraId="556090E8" w14:textId="77777777" w:rsidR="000A1B4A" w:rsidRPr="00532E17" w:rsidRDefault="000A1B4A" w:rsidP="000A1B4A">
      <w:pPr>
        <w:pStyle w:val="ListParagraph"/>
        <w:numPr>
          <w:ilvl w:val="0"/>
          <w:numId w:val="11"/>
        </w:numPr>
        <w:rPr>
          <w:lang w:val="en-GB"/>
        </w:rPr>
      </w:pPr>
      <w:r w:rsidRPr="00532E17">
        <w:rPr>
          <w:lang w:val="en-GB"/>
        </w:rPr>
        <w:t>(replace): Number of people (&lt;15) enrolled in HIV care</w:t>
      </w:r>
    </w:p>
    <w:p w14:paraId="74A3E9C6" w14:textId="77777777" w:rsidR="000A1B4A" w:rsidRPr="00532E17" w:rsidRDefault="000A1B4A" w:rsidP="000A1B4A">
      <w:pPr>
        <w:pStyle w:val="ListParagraph"/>
        <w:numPr>
          <w:ilvl w:val="0"/>
          <w:numId w:val="11"/>
        </w:numPr>
        <w:rPr>
          <w:lang w:val="en-GB"/>
        </w:rPr>
      </w:pPr>
      <w:r w:rsidRPr="00532E17">
        <w:rPr>
          <w:lang w:val="en-GB"/>
        </w:rPr>
        <w:t>(replace): Number of people (&lt;15) receiving ART</w:t>
      </w:r>
    </w:p>
    <w:p w14:paraId="4F4C3FE6" w14:textId="77777777" w:rsidR="000A1B4A" w:rsidRPr="00532E17" w:rsidRDefault="000A1B4A" w:rsidP="000A1B4A">
      <w:pPr>
        <w:pStyle w:val="ListParagraph"/>
        <w:numPr>
          <w:ilvl w:val="0"/>
          <w:numId w:val="11"/>
        </w:numPr>
        <w:rPr>
          <w:lang w:val="en-GB"/>
        </w:rPr>
      </w:pPr>
      <w:r w:rsidRPr="00532E17">
        <w:rPr>
          <w:lang w:val="en-GB"/>
        </w:rPr>
        <w:t>(replace): Number of women receiving antiretrovirals to reduce the risk of MTCT</w:t>
      </w:r>
    </w:p>
    <w:p w14:paraId="7B2402DA" w14:textId="4F7DDDD3" w:rsidR="000A1B4A" w:rsidRPr="000A1B4A" w:rsidRDefault="000A1B4A" w:rsidP="000A1B4A">
      <w:pPr>
        <w:pStyle w:val="ListParagraph"/>
        <w:numPr>
          <w:ilvl w:val="0"/>
          <w:numId w:val="11"/>
        </w:numPr>
        <w:rPr>
          <w:lang w:val="en-GB"/>
        </w:rPr>
      </w:pPr>
      <w:bookmarkStart w:id="0" w:name="_GoBack"/>
      <w:bookmarkEnd w:id="0"/>
      <w:r w:rsidRPr="00532E17">
        <w:rPr>
          <w:lang w:val="en-GB"/>
        </w:rPr>
        <w:t>(replace): Total HIV-exposed infants testing by 12 months</w:t>
      </w:r>
    </w:p>
    <w:sectPr w:rsidR="000A1B4A" w:rsidRPr="000A1B4A" w:rsidSect="004766BC">
      <w:headerReference w:type="default" r:id="rId10"/>
      <w:headerReference w:type="first" r:id="rId11"/>
      <w:pgSz w:w="11900" w:h="16840"/>
      <w:pgMar w:top="1797" w:right="1202" w:bottom="1797" w:left="3362"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6F001" w14:textId="77777777" w:rsidR="00D24CF0" w:rsidRDefault="00D24CF0" w:rsidP="009F3137">
      <w:r>
        <w:separator/>
      </w:r>
    </w:p>
  </w:endnote>
  <w:endnote w:type="continuationSeparator" w:id="0">
    <w:p w14:paraId="571FEB74" w14:textId="77777777" w:rsidR="00D24CF0" w:rsidRDefault="00D24CF0" w:rsidP="009F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3E95C" w14:textId="77777777" w:rsidR="00D24CF0" w:rsidRDefault="00D24CF0" w:rsidP="009F3137">
      <w:r>
        <w:separator/>
      </w:r>
    </w:p>
  </w:footnote>
  <w:footnote w:type="continuationSeparator" w:id="0">
    <w:p w14:paraId="5F31636C" w14:textId="77777777" w:rsidR="00D24CF0" w:rsidRDefault="00D24CF0" w:rsidP="009F3137">
      <w:r>
        <w:continuationSeparator/>
      </w:r>
    </w:p>
  </w:footnote>
  <w:footnote w:id="1">
    <w:p w14:paraId="64635B1F" w14:textId="7097B79E" w:rsidR="00C43223" w:rsidRPr="00C43223" w:rsidRDefault="00C43223">
      <w:pPr>
        <w:pStyle w:val="FootnoteText"/>
        <w:rPr>
          <w:lang w:val="fr-CH"/>
        </w:rPr>
      </w:pPr>
      <w:r>
        <w:rPr>
          <w:rStyle w:val="FootnoteReference"/>
        </w:rPr>
        <w:footnoteRef/>
      </w:r>
      <w:r>
        <w:t xml:space="preserve"> The guideline “</w:t>
      </w:r>
      <w:r w:rsidRPr="00C43223">
        <w:t>UNAIDS_SPECTRUM_DHIS2_Bootstrapping_App_Ad</w:t>
      </w:r>
      <w:r>
        <w:t>min_Guide_V0x</w:t>
      </w:r>
      <w:r w:rsidRPr="00C43223">
        <w:t>_EN</w:t>
      </w:r>
      <w:r>
        <w:t>.pdf”</w:t>
      </w:r>
    </w:p>
  </w:footnote>
  <w:footnote w:id="2">
    <w:p w14:paraId="54AB4347" w14:textId="6155A8AB" w:rsidR="00325216" w:rsidRPr="004056B2" w:rsidRDefault="00325216" w:rsidP="000B166B">
      <w:pPr>
        <w:pStyle w:val="FootnoteText"/>
        <w:rPr>
          <w:lang w:val="en-GB"/>
        </w:rPr>
      </w:pPr>
      <w:r w:rsidRPr="004056B2">
        <w:rPr>
          <w:rStyle w:val="FootnoteReference"/>
          <w:lang w:val="en-GB"/>
        </w:rPr>
        <w:footnoteRef/>
      </w:r>
      <w:r w:rsidRPr="004056B2">
        <w:rPr>
          <w:lang w:val="en-GB"/>
        </w:rPr>
        <w:t xml:space="preserve"> The guideline</w:t>
      </w:r>
      <w:r>
        <w:rPr>
          <w:lang w:val="en-GB"/>
        </w:rPr>
        <w:t xml:space="preserve"> “</w:t>
      </w:r>
      <w:r w:rsidRPr="004056B2">
        <w:rPr>
          <w:lang w:val="en-GB"/>
        </w:rPr>
        <w:t>U</w:t>
      </w:r>
      <w:r>
        <w:rPr>
          <w:lang w:val="en-GB"/>
        </w:rPr>
        <w:t>NAIDS_DHIS2_Spectrum_Bootstrap_PostInitiation</w:t>
      </w:r>
      <w:r w:rsidRPr="004056B2">
        <w:rPr>
          <w:lang w:val="en-GB"/>
        </w:rPr>
        <w:t>_</w:t>
      </w:r>
      <w:r>
        <w:rPr>
          <w:lang w:val="en-GB"/>
        </w:rPr>
        <w:t>Guide_V0x</w:t>
      </w:r>
      <w:r w:rsidRPr="004056B2">
        <w:rPr>
          <w:lang w:val="en-GB"/>
        </w:rPr>
        <w:t>_EN.pdf</w:t>
      </w:r>
      <w:r>
        <w:rPr>
          <w:lang w:val="en-GB"/>
        </w:rPr>
        <w:t>”</w:t>
      </w:r>
    </w:p>
  </w:footnote>
  <w:footnote w:id="3">
    <w:p w14:paraId="147E4194" w14:textId="32CEA4FC" w:rsidR="00325216" w:rsidRPr="000B166B" w:rsidRDefault="00325216">
      <w:pPr>
        <w:pStyle w:val="FootnoteText"/>
        <w:rPr>
          <w:lang w:val="fr-CH"/>
        </w:rPr>
      </w:pPr>
      <w:r>
        <w:rPr>
          <w:rStyle w:val="FootnoteReference"/>
        </w:rPr>
        <w:footnoteRef/>
      </w:r>
      <w:r>
        <w:t xml:space="preserve"> </w:t>
      </w:r>
      <w:r w:rsidRPr="004056B2">
        <w:rPr>
          <w:lang w:val="en-GB"/>
        </w:rPr>
        <w:t>The guideline</w:t>
      </w:r>
      <w:r>
        <w:rPr>
          <w:lang w:val="en-GB"/>
        </w:rPr>
        <w:t xml:space="preserve"> “</w:t>
      </w:r>
      <w:r w:rsidRPr="004651D5">
        <w:rPr>
          <w:lang w:val="en-GB"/>
        </w:rPr>
        <w:t>UNAIDS_SPECTRUM_DHIS2_RawData_Preparation_Guide_V</w:t>
      </w:r>
      <w:r>
        <w:rPr>
          <w:lang w:val="en-GB"/>
        </w:rPr>
        <w:t>0x</w:t>
      </w:r>
      <w:r w:rsidRPr="004651D5">
        <w:rPr>
          <w:lang w:val="en-GB"/>
        </w:rPr>
        <w:t>_EN</w:t>
      </w:r>
      <w:r w:rsidRPr="004056B2">
        <w:rPr>
          <w:lang w:val="en-GB"/>
        </w:rPr>
        <w:t>.pdf</w:t>
      </w:r>
      <w:r>
        <w:rPr>
          <w:lang w:val="en-GB"/>
        </w:rPr>
        <w:t>”</w:t>
      </w:r>
    </w:p>
  </w:footnote>
  <w:footnote w:id="4">
    <w:p w14:paraId="235FC59C" w14:textId="2858500A" w:rsidR="00325216" w:rsidRPr="00B814E1" w:rsidRDefault="00325216">
      <w:pPr>
        <w:pStyle w:val="FootnoteText"/>
        <w:rPr>
          <w:lang w:val="en-GB"/>
        </w:rPr>
      </w:pPr>
      <w:r w:rsidRPr="00B814E1">
        <w:rPr>
          <w:rStyle w:val="FootnoteReference"/>
          <w:lang w:val="en-GB"/>
        </w:rPr>
        <w:footnoteRef/>
      </w:r>
      <w:r w:rsidRPr="00B814E1">
        <w:rPr>
          <w:lang w:val="en-GB"/>
        </w:rPr>
        <w:t xml:space="preserve"> See </w:t>
      </w:r>
      <w:hyperlink r:id="rId1" w:history="1">
        <w:r w:rsidRPr="00B814E1">
          <w:rPr>
            <w:rStyle w:val="Hyperlink"/>
            <w:lang w:val="en-GB"/>
          </w:rPr>
          <w:t>https://www.dhis2.org/</w:t>
        </w:r>
      </w:hyperlink>
      <w:r w:rsidRPr="00B814E1">
        <w:rPr>
          <w:lang w:val="en-GB"/>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86BAF" w14:textId="57E65F51" w:rsidR="00123203" w:rsidRDefault="00123203" w:rsidP="00123203">
    <w:pPr>
      <w:pStyle w:val="Header"/>
      <w:ind w:left="-1701"/>
    </w:pPr>
    <w:r>
      <w:t>UNAIDS SPECTRUM APP General Introduction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DF89" w14:textId="6056E19D" w:rsidR="00325216" w:rsidRPr="00D1322C" w:rsidRDefault="00123203" w:rsidP="00F3022C">
    <w:pPr>
      <w:pStyle w:val="ChapterLabel"/>
      <w:framePr w:w="1675" w:h="1689" w:hRule="exact" w:wrap="notBeside" w:hAnchor="page" w:x="8766" w:y="898"/>
    </w:pPr>
    <w:r>
      <w:t>1</w:t>
    </w:r>
  </w:p>
  <w:p w14:paraId="043C3CAD" w14:textId="272E2301" w:rsidR="00325216" w:rsidRDefault="00325216" w:rsidP="00200DAA">
    <w:pPr>
      <w:pStyle w:val="Header"/>
      <w:ind w:left="-1701"/>
    </w:pPr>
    <w:r>
      <w:t xml:space="preserve">UNAIDS SPECTRUM </w:t>
    </w:r>
    <w:r w:rsidR="00123203">
      <w:t>APP General Introduction</w:t>
    </w:r>
  </w:p>
  <w:p w14:paraId="15F06B47" w14:textId="77777777" w:rsidR="00325216" w:rsidRDefault="003252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4F35"/>
    <w:multiLevelType w:val="hybridMultilevel"/>
    <w:tmpl w:val="F47A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D2477"/>
    <w:multiLevelType w:val="hybridMultilevel"/>
    <w:tmpl w:val="212E3392"/>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2B522447"/>
    <w:multiLevelType w:val="hybridMultilevel"/>
    <w:tmpl w:val="D1B46F8A"/>
    <w:lvl w:ilvl="0" w:tplc="9B42AC42">
      <w:start w:val="1"/>
      <w:numFmt w:val="bullet"/>
      <w:lvlText w:val=""/>
      <w:lvlJc w:val="left"/>
      <w:pPr>
        <w:ind w:left="360" w:hanging="360"/>
      </w:pPr>
      <w:rPr>
        <w:rFonts w:ascii="Wingdings" w:hAnsi="Wingdings" w:hint="default"/>
        <w:color w:val="8000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7F6935"/>
    <w:multiLevelType w:val="hybridMultilevel"/>
    <w:tmpl w:val="D4A2D3D8"/>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D2944"/>
    <w:multiLevelType w:val="hybridMultilevel"/>
    <w:tmpl w:val="90BADC42"/>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00CB2"/>
    <w:multiLevelType w:val="hybridMultilevel"/>
    <w:tmpl w:val="039AA1B2"/>
    <w:lvl w:ilvl="0" w:tplc="5ECC2C1E">
      <w:start w:val="1"/>
      <w:numFmt w:val="bullet"/>
      <w:pStyle w:val="BulletedText"/>
      <w:lvlText w:val=""/>
      <w:lvlJc w:val="left"/>
      <w:pPr>
        <w:ind w:left="720" w:hanging="360"/>
      </w:pPr>
      <w:rPr>
        <w:rFonts w:ascii="Wingdings" w:hAnsi="Wingdings" w:hint="default"/>
        <w:color w:val="1F497D"/>
      </w:rPr>
    </w:lvl>
    <w:lvl w:ilvl="1" w:tplc="08090003" w:tentative="1">
      <w:start w:val="1"/>
      <w:numFmt w:val="bullet"/>
      <w:lvlText w:val="o"/>
      <w:lvlJc w:val="left"/>
      <w:pPr>
        <w:tabs>
          <w:tab w:val="num" w:pos="1440"/>
        </w:tabs>
        <w:ind w:left="1440" w:hanging="360"/>
      </w:pPr>
      <w:rPr>
        <w:rFonts w:ascii="Courier New" w:hAnsi="Courier New" w:cs="MS Mincho"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MS Mincho"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MS Mincho"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9964A8C"/>
    <w:multiLevelType w:val="hybridMultilevel"/>
    <w:tmpl w:val="5A3C42EA"/>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63C52"/>
    <w:multiLevelType w:val="hybridMultilevel"/>
    <w:tmpl w:val="9B42BCCA"/>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65CEC"/>
    <w:multiLevelType w:val="hybridMultilevel"/>
    <w:tmpl w:val="498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2203C"/>
    <w:multiLevelType w:val="hybridMultilevel"/>
    <w:tmpl w:val="C650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829CC"/>
    <w:multiLevelType w:val="hybridMultilevel"/>
    <w:tmpl w:val="5FA6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6"/>
  </w:num>
  <w:num w:numId="5">
    <w:abstractNumId w:val="3"/>
  </w:num>
  <w:num w:numId="6">
    <w:abstractNumId w:val="4"/>
  </w:num>
  <w:num w:numId="7">
    <w:abstractNumId w:val="2"/>
  </w:num>
  <w:num w:numId="8">
    <w:abstractNumId w:val="8"/>
  </w:num>
  <w:num w:numId="9">
    <w:abstractNumId w:val="9"/>
  </w:num>
  <w:num w:numId="10">
    <w:abstractNumId w:val="0"/>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C4"/>
    <w:rsid w:val="000059CF"/>
    <w:rsid w:val="00013949"/>
    <w:rsid w:val="0002071A"/>
    <w:rsid w:val="0002089E"/>
    <w:rsid w:val="000521C5"/>
    <w:rsid w:val="000546E8"/>
    <w:rsid w:val="0006769A"/>
    <w:rsid w:val="00070E4A"/>
    <w:rsid w:val="00073F1C"/>
    <w:rsid w:val="00084593"/>
    <w:rsid w:val="00093ED1"/>
    <w:rsid w:val="00097D2E"/>
    <w:rsid w:val="000A1B4A"/>
    <w:rsid w:val="000A2618"/>
    <w:rsid w:val="000A640A"/>
    <w:rsid w:val="000B166B"/>
    <w:rsid w:val="000C03B6"/>
    <w:rsid w:val="000C3232"/>
    <w:rsid w:val="000C4428"/>
    <w:rsid w:val="000C579D"/>
    <w:rsid w:val="000D70EB"/>
    <w:rsid w:val="000F3B36"/>
    <w:rsid w:val="000F7F22"/>
    <w:rsid w:val="00102BA0"/>
    <w:rsid w:val="00123203"/>
    <w:rsid w:val="00125937"/>
    <w:rsid w:val="00130753"/>
    <w:rsid w:val="00155282"/>
    <w:rsid w:val="00164D7C"/>
    <w:rsid w:val="0016794E"/>
    <w:rsid w:val="00170CED"/>
    <w:rsid w:val="0019091C"/>
    <w:rsid w:val="001C754D"/>
    <w:rsid w:val="001D24D0"/>
    <w:rsid w:val="001D49D2"/>
    <w:rsid w:val="001E733B"/>
    <w:rsid w:val="00200DAA"/>
    <w:rsid w:val="002122A3"/>
    <w:rsid w:val="002131FA"/>
    <w:rsid w:val="00227D65"/>
    <w:rsid w:val="00234142"/>
    <w:rsid w:val="00247239"/>
    <w:rsid w:val="0024744E"/>
    <w:rsid w:val="002527D0"/>
    <w:rsid w:val="00254193"/>
    <w:rsid w:val="0027187B"/>
    <w:rsid w:val="00281403"/>
    <w:rsid w:val="0028318C"/>
    <w:rsid w:val="002864AC"/>
    <w:rsid w:val="002A3B24"/>
    <w:rsid w:val="002B2C5A"/>
    <w:rsid w:val="002C2A23"/>
    <w:rsid w:val="002F1A86"/>
    <w:rsid w:val="002F65EB"/>
    <w:rsid w:val="003101CA"/>
    <w:rsid w:val="00320694"/>
    <w:rsid w:val="00325216"/>
    <w:rsid w:val="00342633"/>
    <w:rsid w:val="003573E6"/>
    <w:rsid w:val="00374E33"/>
    <w:rsid w:val="00383C89"/>
    <w:rsid w:val="00384715"/>
    <w:rsid w:val="00387219"/>
    <w:rsid w:val="003B305C"/>
    <w:rsid w:val="003B307D"/>
    <w:rsid w:val="003B7FB3"/>
    <w:rsid w:val="003D536E"/>
    <w:rsid w:val="004056B2"/>
    <w:rsid w:val="0043670E"/>
    <w:rsid w:val="00436BEF"/>
    <w:rsid w:val="0044189E"/>
    <w:rsid w:val="00447CE3"/>
    <w:rsid w:val="004528F6"/>
    <w:rsid w:val="004548C7"/>
    <w:rsid w:val="0046429A"/>
    <w:rsid w:val="004651D5"/>
    <w:rsid w:val="00466F8B"/>
    <w:rsid w:val="004766BC"/>
    <w:rsid w:val="004A3D3F"/>
    <w:rsid w:val="004A49BE"/>
    <w:rsid w:val="004A54F6"/>
    <w:rsid w:val="004B1C57"/>
    <w:rsid w:val="004D4162"/>
    <w:rsid w:val="004E33BA"/>
    <w:rsid w:val="004F2DA3"/>
    <w:rsid w:val="005028B4"/>
    <w:rsid w:val="00502E89"/>
    <w:rsid w:val="00510BCD"/>
    <w:rsid w:val="00514C5D"/>
    <w:rsid w:val="00523398"/>
    <w:rsid w:val="00532910"/>
    <w:rsid w:val="00532E17"/>
    <w:rsid w:val="0054115D"/>
    <w:rsid w:val="00543172"/>
    <w:rsid w:val="00571963"/>
    <w:rsid w:val="005B7EBE"/>
    <w:rsid w:val="005C0DB5"/>
    <w:rsid w:val="005D33F6"/>
    <w:rsid w:val="005D7D1A"/>
    <w:rsid w:val="005E0F11"/>
    <w:rsid w:val="005F3CCC"/>
    <w:rsid w:val="005F3FFB"/>
    <w:rsid w:val="00603349"/>
    <w:rsid w:val="006207A1"/>
    <w:rsid w:val="00627717"/>
    <w:rsid w:val="00631E74"/>
    <w:rsid w:val="00637800"/>
    <w:rsid w:val="00641730"/>
    <w:rsid w:val="0065316B"/>
    <w:rsid w:val="00693FEA"/>
    <w:rsid w:val="00695397"/>
    <w:rsid w:val="006962DB"/>
    <w:rsid w:val="006C06EE"/>
    <w:rsid w:val="006E0161"/>
    <w:rsid w:val="006E4805"/>
    <w:rsid w:val="006E640E"/>
    <w:rsid w:val="006E7A1A"/>
    <w:rsid w:val="006F2116"/>
    <w:rsid w:val="00702349"/>
    <w:rsid w:val="007143E9"/>
    <w:rsid w:val="0071494F"/>
    <w:rsid w:val="00730D32"/>
    <w:rsid w:val="00734073"/>
    <w:rsid w:val="00740477"/>
    <w:rsid w:val="00745642"/>
    <w:rsid w:val="00763E9F"/>
    <w:rsid w:val="00767627"/>
    <w:rsid w:val="007912D2"/>
    <w:rsid w:val="007938A9"/>
    <w:rsid w:val="007A0D40"/>
    <w:rsid w:val="007A59B6"/>
    <w:rsid w:val="007D3457"/>
    <w:rsid w:val="007E2CB4"/>
    <w:rsid w:val="007E405F"/>
    <w:rsid w:val="007E6AE1"/>
    <w:rsid w:val="007F0738"/>
    <w:rsid w:val="00804625"/>
    <w:rsid w:val="00805927"/>
    <w:rsid w:val="008237AD"/>
    <w:rsid w:val="008262FE"/>
    <w:rsid w:val="00842203"/>
    <w:rsid w:val="00845490"/>
    <w:rsid w:val="00845861"/>
    <w:rsid w:val="00857C29"/>
    <w:rsid w:val="00860451"/>
    <w:rsid w:val="008B050A"/>
    <w:rsid w:val="008B0960"/>
    <w:rsid w:val="008F6C4C"/>
    <w:rsid w:val="00906114"/>
    <w:rsid w:val="00907F07"/>
    <w:rsid w:val="009129A4"/>
    <w:rsid w:val="00916862"/>
    <w:rsid w:val="009208EF"/>
    <w:rsid w:val="0092295D"/>
    <w:rsid w:val="00931BD7"/>
    <w:rsid w:val="00932A01"/>
    <w:rsid w:val="00936BF6"/>
    <w:rsid w:val="00947963"/>
    <w:rsid w:val="00951D90"/>
    <w:rsid w:val="00954D80"/>
    <w:rsid w:val="0097098C"/>
    <w:rsid w:val="009712AA"/>
    <w:rsid w:val="00974BE1"/>
    <w:rsid w:val="009B0089"/>
    <w:rsid w:val="009C0933"/>
    <w:rsid w:val="009F0231"/>
    <w:rsid w:val="009F3137"/>
    <w:rsid w:val="00A0713A"/>
    <w:rsid w:val="00A12771"/>
    <w:rsid w:val="00A12AA7"/>
    <w:rsid w:val="00A234B2"/>
    <w:rsid w:val="00A6680F"/>
    <w:rsid w:val="00A77B5F"/>
    <w:rsid w:val="00AA4480"/>
    <w:rsid w:val="00AB7A67"/>
    <w:rsid w:val="00AE2F5A"/>
    <w:rsid w:val="00AF7078"/>
    <w:rsid w:val="00B03544"/>
    <w:rsid w:val="00B15943"/>
    <w:rsid w:val="00B30033"/>
    <w:rsid w:val="00B37D48"/>
    <w:rsid w:val="00B57355"/>
    <w:rsid w:val="00B73C00"/>
    <w:rsid w:val="00B814E1"/>
    <w:rsid w:val="00BA1F6D"/>
    <w:rsid w:val="00BD039E"/>
    <w:rsid w:val="00BE345B"/>
    <w:rsid w:val="00BF30D8"/>
    <w:rsid w:val="00BF5070"/>
    <w:rsid w:val="00BF7D34"/>
    <w:rsid w:val="00C04926"/>
    <w:rsid w:val="00C32252"/>
    <w:rsid w:val="00C40242"/>
    <w:rsid w:val="00C41577"/>
    <w:rsid w:val="00C43223"/>
    <w:rsid w:val="00C55D02"/>
    <w:rsid w:val="00C55DBF"/>
    <w:rsid w:val="00C56D5C"/>
    <w:rsid w:val="00C64726"/>
    <w:rsid w:val="00C865F4"/>
    <w:rsid w:val="00C87309"/>
    <w:rsid w:val="00CB188D"/>
    <w:rsid w:val="00CD3419"/>
    <w:rsid w:val="00CD77B5"/>
    <w:rsid w:val="00CF6B6A"/>
    <w:rsid w:val="00D12B36"/>
    <w:rsid w:val="00D24CF0"/>
    <w:rsid w:val="00D54FEA"/>
    <w:rsid w:val="00D65D33"/>
    <w:rsid w:val="00D661A0"/>
    <w:rsid w:val="00D7040A"/>
    <w:rsid w:val="00D74A23"/>
    <w:rsid w:val="00D83FA0"/>
    <w:rsid w:val="00D920E7"/>
    <w:rsid w:val="00DA1C2F"/>
    <w:rsid w:val="00DA7A78"/>
    <w:rsid w:val="00DB51AB"/>
    <w:rsid w:val="00DD1A89"/>
    <w:rsid w:val="00DE155D"/>
    <w:rsid w:val="00DE3F6D"/>
    <w:rsid w:val="00DE6542"/>
    <w:rsid w:val="00DE6F1C"/>
    <w:rsid w:val="00E114C0"/>
    <w:rsid w:val="00E15A64"/>
    <w:rsid w:val="00E20EA5"/>
    <w:rsid w:val="00E36F21"/>
    <w:rsid w:val="00E37399"/>
    <w:rsid w:val="00E45BBD"/>
    <w:rsid w:val="00E510C7"/>
    <w:rsid w:val="00E61EF7"/>
    <w:rsid w:val="00E66C44"/>
    <w:rsid w:val="00EB0BC4"/>
    <w:rsid w:val="00ED021F"/>
    <w:rsid w:val="00EF45EB"/>
    <w:rsid w:val="00EF60BB"/>
    <w:rsid w:val="00F04EFA"/>
    <w:rsid w:val="00F15F0E"/>
    <w:rsid w:val="00F17BE1"/>
    <w:rsid w:val="00F21512"/>
    <w:rsid w:val="00F21AE7"/>
    <w:rsid w:val="00F3022C"/>
    <w:rsid w:val="00F36F88"/>
    <w:rsid w:val="00F46CD3"/>
    <w:rsid w:val="00F60B2B"/>
    <w:rsid w:val="00F64525"/>
    <w:rsid w:val="00F70683"/>
    <w:rsid w:val="00F77CC7"/>
    <w:rsid w:val="00F878D2"/>
    <w:rsid w:val="00FA3EA5"/>
    <w:rsid w:val="00FB55EF"/>
    <w:rsid w:val="00FE7566"/>
    <w:rsid w:val="00FF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031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D1A"/>
    <w:rPr>
      <w:color w:val="434343"/>
    </w:rPr>
  </w:style>
  <w:style w:type="paragraph" w:styleId="Heading1">
    <w:name w:val="heading 1"/>
    <w:basedOn w:val="Normal"/>
    <w:next w:val="BodyText"/>
    <w:link w:val="Heading1Char"/>
    <w:uiPriority w:val="9"/>
    <w:qFormat/>
    <w:rsid w:val="005D7D1A"/>
    <w:pPr>
      <w:keepNext/>
      <w:keepLines/>
      <w:spacing w:before="480"/>
      <w:outlineLvl w:val="0"/>
    </w:pPr>
    <w:rPr>
      <w:rFonts w:asciiTheme="majorHAnsi" w:eastAsiaTheme="majorEastAsia" w:hAnsiTheme="majorHAnsi" w:cstheme="majorBidi"/>
      <w:b/>
      <w:bCs/>
      <w:color w:val="7A4E30"/>
      <w:sz w:val="32"/>
      <w:szCs w:val="32"/>
    </w:rPr>
  </w:style>
  <w:style w:type="paragraph" w:styleId="Heading2">
    <w:name w:val="heading 2"/>
    <w:basedOn w:val="Normal"/>
    <w:next w:val="BodyText"/>
    <w:link w:val="Heading2Char"/>
    <w:uiPriority w:val="9"/>
    <w:unhideWhenUsed/>
    <w:qFormat/>
    <w:rsid w:val="005D7D1A"/>
    <w:pPr>
      <w:keepNext/>
      <w:keepLines/>
      <w:spacing w:before="200"/>
      <w:outlineLvl w:val="1"/>
    </w:pPr>
    <w:rPr>
      <w:rFonts w:asciiTheme="majorHAnsi" w:eastAsiaTheme="majorEastAsia" w:hAnsiTheme="majorHAnsi" w:cstheme="majorBidi"/>
      <w:b/>
      <w:bCs/>
      <w:color w:val="7A4E30"/>
      <w:sz w:val="26"/>
      <w:szCs w:val="26"/>
    </w:rPr>
  </w:style>
  <w:style w:type="paragraph" w:styleId="Heading3">
    <w:name w:val="heading 3"/>
    <w:basedOn w:val="Normal"/>
    <w:next w:val="BodyText"/>
    <w:link w:val="Heading3Char"/>
    <w:uiPriority w:val="9"/>
    <w:unhideWhenUsed/>
    <w:qFormat/>
    <w:rsid w:val="00C55DB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03"/>
    <w:pPr>
      <w:tabs>
        <w:tab w:val="center" w:pos="4320"/>
        <w:tab w:val="right" w:pos="8640"/>
      </w:tabs>
    </w:pPr>
    <w:rPr>
      <w:caps/>
      <w:spacing w:val="30"/>
    </w:rPr>
  </w:style>
  <w:style w:type="character" w:customStyle="1" w:styleId="HeaderChar">
    <w:name w:val="Header Char"/>
    <w:basedOn w:val="DefaultParagraphFont"/>
    <w:link w:val="Header"/>
    <w:uiPriority w:val="99"/>
    <w:rsid w:val="00842203"/>
    <w:rPr>
      <w:caps/>
      <w:spacing w:val="30"/>
    </w:rPr>
  </w:style>
  <w:style w:type="paragraph" w:styleId="Footer">
    <w:name w:val="footer"/>
    <w:basedOn w:val="Normal"/>
    <w:link w:val="FooterChar"/>
    <w:uiPriority w:val="99"/>
    <w:unhideWhenUsed/>
    <w:rsid w:val="009F3137"/>
    <w:pPr>
      <w:tabs>
        <w:tab w:val="center" w:pos="4320"/>
        <w:tab w:val="right" w:pos="8640"/>
      </w:tabs>
    </w:pPr>
  </w:style>
  <w:style w:type="character" w:customStyle="1" w:styleId="FooterChar">
    <w:name w:val="Footer Char"/>
    <w:basedOn w:val="DefaultParagraphFont"/>
    <w:link w:val="Footer"/>
    <w:uiPriority w:val="99"/>
    <w:rsid w:val="009F3137"/>
  </w:style>
  <w:style w:type="paragraph" w:styleId="NoSpacing">
    <w:name w:val="No Spacing"/>
    <w:link w:val="NoSpacingChar"/>
    <w:qFormat/>
    <w:rsid w:val="009F3137"/>
    <w:rPr>
      <w:rFonts w:ascii="PMingLiU" w:hAnsi="PMingLiU"/>
      <w:sz w:val="22"/>
      <w:szCs w:val="22"/>
    </w:rPr>
  </w:style>
  <w:style w:type="character" w:customStyle="1" w:styleId="NoSpacingChar">
    <w:name w:val="No Spacing Char"/>
    <w:basedOn w:val="DefaultParagraphFont"/>
    <w:link w:val="NoSpacing"/>
    <w:rsid w:val="009F3137"/>
    <w:rPr>
      <w:rFonts w:ascii="PMingLiU" w:hAnsi="PMingLiU"/>
      <w:sz w:val="22"/>
      <w:szCs w:val="22"/>
    </w:rPr>
  </w:style>
  <w:style w:type="table" w:styleId="LightShading-Accent1">
    <w:name w:val="Light Shading Accent 1"/>
    <w:basedOn w:val="TableNormal"/>
    <w:uiPriority w:val="60"/>
    <w:rsid w:val="009F31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F3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37"/>
    <w:rPr>
      <w:rFonts w:ascii="Lucida Grande" w:hAnsi="Lucida Grande" w:cs="Lucida Grande"/>
      <w:sz w:val="18"/>
      <w:szCs w:val="18"/>
    </w:rPr>
  </w:style>
  <w:style w:type="paragraph" w:styleId="Title">
    <w:name w:val="Title"/>
    <w:basedOn w:val="Normal"/>
    <w:next w:val="Normal"/>
    <w:link w:val="TitleChar"/>
    <w:uiPriority w:val="10"/>
    <w:qFormat/>
    <w:rsid w:val="005D7D1A"/>
    <w:pPr>
      <w:pBdr>
        <w:bottom w:val="single" w:sz="8" w:space="4" w:color="7A4E30"/>
      </w:pBdr>
      <w:spacing w:after="300"/>
      <w:contextualSpacing/>
    </w:pPr>
    <w:rPr>
      <w:rFonts w:asciiTheme="majorHAnsi" w:eastAsiaTheme="majorEastAsia" w:hAnsiTheme="majorHAnsi" w:cstheme="majorBidi"/>
      <w:color w:val="7A4E30"/>
      <w:spacing w:val="5"/>
      <w:kern w:val="28"/>
      <w:sz w:val="52"/>
      <w:szCs w:val="52"/>
    </w:rPr>
  </w:style>
  <w:style w:type="character" w:customStyle="1" w:styleId="TitleChar">
    <w:name w:val="Title Char"/>
    <w:basedOn w:val="DefaultParagraphFont"/>
    <w:link w:val="Title"/>
    <w:uiPriority w:val="10"/>
    <w:rsid w:val="005D7D1A"/>
    <w:rPr>
      <w:rFonts w:asciiTheme="majorHAnsi" w:eastAsiaTheme="majorEastAsia" w:hAnsiTheme="majorHAnsi" w:cstheme="majorBidi"/>
      <w:color w:val="7A4E30"/>
      <w:spacing w:val="5"/>
      <w:kern w:val="28"/>
      <w:sz w:val="52"/>
      <w:szCs w:val="52"/>
    </w:rPr>
  </w:style>
  <w:style w:type="paragraph" w:styleId="Subtitle">
    <w:name w:val="Subtitle"/>
    <w:basedOn w:val="Normal"/>
    <w:next w:val="Normal"/>
    <w:link w:val="SubtitleChar"/>
    <w:uiPriority w:val="11"/>
    <w:qFormat/>
    <w:rsid w:val="009F31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3137"/>
    <w:rPr>
      <w:rFonts w:asciiTheme="majorHAnsi" w:eastAsiaTheme="majorEastAsia" w:hAnsiTheme="majorHAnsi" w:cstheme="majorBidi"/>
      <w:i/>
      <w:iCs/>
      <w:color w:val="4F81BD" w:themeColor="accent1"/>
      <w:spacing w:val="15"/>
    </w:rPr>
  </w:style>
  <w:style w:type="paragraph" w:customStyle="1" w:styleId="ChapterSubtitle">
    <w:name w:val="Chapter Subtitle"/>
    <w:basedOn w:val="Subtitle"/>
    <w:next w:val="BodyText"/>
    <w:qFormat/>
    <w:rsid w:val="005D7D1A"/>
    <w:pPr>
      <w:spacing w:after="240"/>
    </w:pPr>
    <w:rPr>
      <w:color w:val="7A4E30"/>
    </w:rPr>
  </w:style>
  <w:style w:type="paragraph" w:customStyle="1" w:styleId="ChapterTitle">
    <w:name w:val="Chapter Title"/>
    <w:basedOn w:val="Title"/>
    <w:next w:val="ChapterSubtitle"/>
    <w:qFormat/>
    <w:rsid w:val="009F3137"/>
  </w:style>
  <w:style w:type="paragraph" w:styleId="BodyText">
    <w:name w:val="Body Text"/>
    <w:basedOn w:val="Normal"/>
    <w:link w:val="BodyTextChar"/>
    <w:uiPriority w:val="99"/>
    <w:unhideWhenUsed/>
    <w:qFormat/>
    <w:rsid w:val="00200DAA"/>
    <w:pPr>
      <w:spacing w:before="180" w:after="180"/>
    </w:pPr>
  </w:style>
  <w:style w:type="character" w:customStyle="1" w:styleId="BodyTextChar">
    <w:name w:val="Body Text Char"/>
    <w:basedOn w:val="DefaultParagraphFont"/>
    <w:link w:val="BodyText"/>
    <w:uiPriority w:val="99"/>
    <w:rsid w:val="00200DAA"/>
    <w:rPr>
      <w:color w:val="434343"/>
    </w:rPr>
  </w:style>
  <w:style w:type="character" w:customStyle="1" w:styleId="Heading2Char">
    <w:name w:val="Heading 2 Char"/>
    <w:basedOn w:val="DefaultParagraphFont"/>
    <w:link w:val="Heading2"/>
    <w:uiPriority w:val="9"/>
    <w:rsid w:val="005D7D1A"/>
    <w:rPr>
      <w:rFonts w:asciiTheme="majorHAnsi" w:eastAsiaTheme="majorEastAsia" w:hAnsiTheme="majorHAnsi" w:cstheme="majorBidi"/>
      <w:b/>
      <w:bCs/>
      <w:color w:val="7A4E30"/>
      <w:sz w:val="26"/>
      <w:szCs w:val="26"/>
    </w:rPr>
  </w:style>
  <w:style w:type="paragraph" w:styleId="IntenseQuote">
    <w:name w:val="Intense Quote"/>
    <w:basedOn w:val="Normal"/>
    <w:next w:val="Normal"/>
    <w:link w:val="IntenseQuoteChar"/>
    <w:uiPriority w:val="30"/>
    <w:qFormat/>
    <w:rsid w:val="00D83F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FA0"/>
    <w:rPr>
      <w:b/>
      <w:bCs/>
      <w:i/>
      <w:iCs/>
      <w:color w:val="4F81BD" w:themeColor="accent1"/>
    </w:rPr>
  </w:style>
  <w:style w:type="paragraph" w:styleId="Quote">
    <w:name w:val="Quote"/>
    <w:basedOn w:val="Normal"/>
    <w:next w:val="Normal"/>
    <w:link w:val="QuoteChar"/>
    <w:uiPriority w:val="29"/>
    <w:qFormat/>
    <w:rsid w:val="00D83FA0"/>
    <w:rPr>
      <w:i/>
      <w:iCs/>
      <w:color w:val="000000" w:themeColor="text1"/>
    </w:rPr>
  </w:style>
  <w:style w:type="character" w:customStyle="1" w:styleId="QuoteChar">
    <w:name w:val="Quote Char"/>
    <w:basedOn w:val="DefaultParagraphFont"/>
    <w:link w:val="Quote"/>
    <w:uiPriority w:val="29"/>
    <w:rsid w:val="00D83FA0"/>
    <w:rPr>
      <w:i/>
      <w:iCs/>
      <w:color w:val="000000" w:themeColor="text1"/>
    </w:rPr>
  </w:style>
  <w:style w:type="paragraph" w:styleId="BlockText">
    <w:name w:val="Block Text"/>
    <w:basedOn w:val="Normal"/>
    <w:uiPriority w:val="99"/>
    <w:unhideWhenUsed/>
    <w:rsid w:val="00D83F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lockQuote">
    <w:name w:val="Block Quote"/>
    <w:basedOn w:val="BlockText"/>
    <w:next w:val="BodyText"/>
    <w:qFormat/>
    <w:rsid w:val="005D7D1A"/>
    <w:pPr>
      <w:pBdr>
        <w:top w:val="none" w:sz="0" w:space="0" w:color="auto"/>
        <w:left w:val="none" w:sz="0" w:space="0" w:color="auto"/>
        <w:bottom w:val="none" w:sz="0" w:space="0" w:color="auto"/>
        <w:right w:val="none" w:sz="0" w:space="0" w:color="auto"/>
      </w:pBdr>
      <w:shd w:val="pct5" w:color="auto" w:fill="F3F3F3"/>
    </w:pPr>
    <w:rPr>
      <w:color w:val="7A4E30"/>
    </w:rPr>
  </w:style>
  <w:style w:type="paragraph" w:customStyle="1" w:styleId="ChapterLabel">
    <w:name w:val="Chapter Label"/>
    <w:basedOn w:val="Normal"/>
    <w:next w:val="Normal"/>
    <w:autoRedefine/>
    <w:rsid w:val="005D7D1A"/>
    <w:pPr>
      <w:framePr w:w="2045" w:hSpace="187" w:vSpace="187" w:wrap="notBeside" w:vAnchor="page" w:hAnchor="margin" w:xAlign="right" w:y="966"/>
      <w:shd w:val="pct20" w:color="auto" w:fill="1464B4"/>
      <w:spacing w:before="320" w:line="1560" w:lineRule="exact"/>
      <w:jc w:val="center"/>
    </w:pPr>
    <w:rPr>
      <w:rFonts w:ascii="Arial Black" w:eastAsia="Times New Roman" w:hAnsi="Arial Black" w:cs="Times New Roman"/>
      <w:noProof/>
      <w:color w:val="FFFFFF" w:themeColor="background1"/>
      <w:sz w:val="144"/>
      <w:lang w:val="en-GB"/>
    </w:rPr>
  </w:style>
  <w:style w:type="paragraph" w:styleId="FootnoteText">
    <w:name w:val="footnote text"/>
    <w:basedOn w:val="Normal"/>
    <w:link w:val="FootnoteTextChar"/>
    <w:uiPriority w:val="99"/>
    <w:unhideWhenUsed/>
    <w:rsid w:val="000059CF"/>
    <w:pPr>
      <w:spacing w:before="120" w:after="120"/>
    </w:pPr>
    <w:rPr>
      <w:sz w:val="18"/>
    </w:rPr>
  </w:style>
  <w:style w:type="character" w:customStyle="1" w:styleId="FootnoteTextChar">
    <w:name w:val="Footnote Text Char"/>
    <w:basedOn w:val="DefaultParagraphFont"/>
    <w:link w:val="FootnoteText"/>
    <w:uiPriority w:val="99"/>
    <w:rsid w:val="000059CF"/>
    <w:rPr>
      <w:sz w:val="18"/>
    </w:rPr>
  </w:style>
  <w:style w:type="character" w:styleId="FootnoteReference">
    <w:name w:val="footnote reference"/>
    <w:basedOn w:val="DefaultParagraphFont"/>
    <w:uiPriority w:val="99"/>
    <w:unhideWhenUsed/>
    <w:rsid w:val="00842203"/>
    <w:rPr>
      <w:vertAlign w:val="superscript"/>
    </w:rPr>
  </w:style>
  <w:style w:type="character" w:styleId="PageNumber">
    <w:name w:val="page number"/>
    <w:basedOn w:val="DefaultParagraphFont"/>
    <w:uiPriority w:val="99"/>
    <w:semiHidden/>
    <w:unhideWhenUsed/>
    <w:rsid w:val="00842203"/>
  </w:style>
  <w:style w:type="paragraph" w:customStyle="1" w:styleId="BulletedText">
    <w:name w:val="Bulleted Text"/>
    <w:basedOn w:val="BodyText"/>
    <w:qFormat/>
    <w:rsid w:val="005D7D1A"/>
    <w:pPr>
      <w:numPr>
        <w:numId w:val="1"/>
      </w:numPr>
    </w:pPr>
    <w:rPr>
      <w:lang w:val="en-GB"/>
    </w:rPr>
  </w:style>
  <w:style w:type="character" w:customStyle="1" w:styleId="Heading1Char">
    <w:name w:val="Heading 1 Char"/>
    <w:basedOn w:val="DefaultParagraphFont"/>
    <w:link w:val="Heading1"/>
    <w:uiPriority w:val="9"/>
    <w:rsid w:val="005D7D1A"/>
    <w:rPr>
      <w:rFonts w:asciiTheme="majorHAnsi" w:eastAsiaTheme="majorEastAsia" w:hAnsiTheme="majorHAnsi" w:cstheme="majorBidi"/>
      <w:b/>
      <w:bCs/>
      <w:color w:val="7A4E30"/>
      <w:sz w:val="32"/>
      <w:szCs w:val="32"/>
    </w:rPr>
  </w:style>
  <w:style w:type="paragraph" w:customStyle="1" w:styleId="Sidebarinset">
    <w:name w:val="Sidebar inset"/>
    <w:basedOn w:val="BodyText"/>
    <w:qFormat/>
    <w:rsid w:val="00734073"/>
    <w:rPr>
      <w:color w:val="1464B4"/>
      <w:sz w:val="22"/>
      <w:szCs w:val="28"/>
    </w:rPr>
  </w:style>
  <w:style w:type="table" w:styleId="TableGrid">
    <w:name w:val="Table Grid"/>
    <w:basedOn w:val="TableNormal"/>
    <w:uiPriority w:val="59"/>
    <w:rsid w:val="00DE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odyText-CheatSheet">
    <w:name w:val="Body Text - CheatSheet"/>
    <w:basedOn w:val="TableNormal"/>
    <w:uiPriority w:val="99"/>
    <w:rsid w:val="00DE155D"/>
    <w:tblPr>
      <w:tblInd w:w="0" w:type="dxa"/>
      <w:tblCellMar>
        <w:top w:w="0" w:type="dxa"/>
        <w:left w:w="108" w:type="dxa"/>
        <w:bottom w:w="0" w:type="dxa"/>
        <w:right w:w="108" w:type="dxa"/>
      </w:tblCellMar>
    </w:tblPr>
  </w:style>
  <w:style w:type="table" w:customStyle="1" w:styleId="CheatSheet">
    <w:name w:val="Cheat Sheet"/>
    <w:basedOn w:val="TableGrid"/>
    <w:uiPriority w:val="99"/>
    <w:rsid w:val="00974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56B2"/>
    <w:pPr>
      <w:spacing w:after="200"/>
    </w:pPr>
    <w:rPr>
      <w:i/>
      <w:iCs/>
      <w:color w:val="1F497D" w:themeColor="text2"/>
      <w:sz w:val="18"/>
      <w:szCs w:val="18"/>
    </w:rPr>
  </w:style>
  <w:style w:type="character" w:styleId="Hyperlink">
    <w:name w:val="Hyperlink"/>
    <w:basedOn w:val="DefaultParagraphFont"/>
    <w:uiPriority w:val="99"/>
    <w:unhideWhenUsed/>
    <w:rsid w:val="00F15F0E"/>
    <w:rPr>
      <w:color w:val="0000FF" w:themeColor="hyperlink"/>
      <w:u w:val="single"/>
    </w:rPr>
  </w:style>
  <w:style w:type="paragraph" w:styleId="ListParagraph">
    <w:name w:val="List Paragraph"/>
    <w:basedOn w:val="Normal"/>
    <w:uiPriority w:val="34"/>
    <w:qFormat/>
    <w:rsid w:val="005B7EBE"/>
    <w:pPr>
      <w:ind w:left="720"/>
      <w:contextualSpacing/>
    </w:pPr>
  </w:style>
  <w:style w:type="paragraph" w:customStyle="1" w:styleId="LeftAlignedPic">
    <w:name w:val="LeftAlignedPic"/>
    <w:basedOn w:val="Normal"/>
    <w:qFormat/>
    <w:rsid w:val="000521C5"/>
    <w:rPr>
      <w:lang w:val="en-GB"/>
    </w:rPr>
  </w:style>
  <w:style w:type="character" w:customStyle="1" w:styleId="Heading3Char">
    <w:name w:val="Heading 3 Char"/>
    <w:basedOn w:val="DefaultParagraphFont"/>
    <w:link w:val="Heading3"/>
    <w:uiPriority w:val="9"/>
    <w:rsid w:val="00C55DBF"/>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2527D0"/>
    <w:rPr>
      <w:sz w:val="18"/>
      <w:szCs w:val="18"/>
    </w:rPr>
  </w:style>
  <w:style w:type="paragraph" w:styleId="CommentText">
    <w:name w:val="annotation text"/>
    <w:basedOn w:val="Normal"/>
    <w:link w:val="CommentTextChar"/>
    <w:uiPriority w:val="99"/>
    <w:semiHidden/>
    <w:unhideWhenUsed/>
    <w:rsid w:val="002527D0"/>
  </w:style>
  <w:style w:type="character" w:customStyle="1" w:styleId="CommentTextChar">
    <w:name w:val="Comment Text Char"/>
    <w:basedOn w:val="DefaultParagraphFont"/>
    <w:link w:val="CommentText"/>
    <w:uiPriority w:val="99"/>
    <w:semiHidden/>
    <w:rsid w:val="002527D0"/>
    <w:rPr>
      <w:color w:val="434343"/>
    </w:rPr>
  </w:style>
  <w:style w:type="paragraph" w:styleId="CommentSubject">
    <w:name w:val="annotation subject"/>
    <w:basedOn w:val="CommentText"/>
    <w:next w:val="CommentText"/>
    <w:link w:val="CommentSubjectChar"/>
    <w:uiPriority w:val="99"/>
    <w:semiHidden/>
    <w:unhideWhenUsed/>
    <w:rsid w:val="002527D0"/>
    <w:rPr>
      <w:b/>
      <w:bCs/>
      <w:sz w:val="20"/>
      <w:szCs w:val="20"/>
    </w:rPr>
  </w:style>
  <w:style w:type="character" w:customStyle="1" w:styleId="CommentSubjectChar">
    <w:name w:val="Comment Subject Char"/>
    <w:basedOn w:val="CommentTextChar"/>
    <w:link w:val="CommentSubject"/>
    <w:uiPriority w:val="99"/>
    <w:semiHidden/>
    <w:rsid w:val="002527D0"/>
    <w:rPr>
      <w:b/>
      <w:bCs/>
      <w:color w:val="43434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6376">
      <w:bodyDiv w:val="1"/>
      <w:marLeft w:val="0"/>
      <w:marRight w:val="0"/>
      <w:marTop w:val="0"/>
      <w:marBottom w:val="0"/>
      <w:divBdr>
        <w:top w:val="none" w:sz="0" w:space="0" w:color="auto"/>
        <w:left w:val="none" w:sz="0" w:space="0" w:color="auto"/>
        <w:bottom w:val="none" w:sz="0" w:space="0" w:color="auto"/>
        <w:right w:val="none" w:sz="0" w:space="0" w:color="auto"/>
      </w:divBdr>
    </w:div>
    <w:div w:id="181668115">
      <w:bodyDiv w:val="1"/>
      <w:marLeft w:val="0"/>
      <w:marRight w:val="0"/>
      <w:marTop w:val="0"/>
      <w:marBottom w:val="0"/>
      <w:divBdr>
        <w:top w:val="none" w:sz="0" w:space="0" w:color="auto"/>
        <w:left w:val="none" w:sz="0" w:space="0" w:color="auto"/>
        <w:bottom w:val="none" w:sz="0" w:space="0" w:color="auto"/>
        <w:right w:val="none" w:sz="0" w:space="0" w:color="auto"/>
      </w:divBdr>
    </w:div>
    <w:div w:id="296766878">
      <w:bodyDiv w:val="1"/>
      <w:marLeft w:val="0"/>
      <w:marRight w:val="0"/>
      <w:marTop w:val="0"/>
      <w:marBottom w:val="0"/>
      <w:divBdr>
        <w:top w:val="none" w:sz="0" w:space="0" w:color="auto"/>
        <w:left w:val="none" w:sz="0" w:space="0" w:color="auto"/>
        <w:bottom w:val="none" w:sz="0" w:space="0" w:color="auto"/>
        <w:right w:val="none" w:sz="0" w:space="0" w:color="auto"/>
      </w:divBdr>
    </w:div>
    <w:div w:id="406347218">
      <w:bodyDiv w:val="1"/>
      <w:marLeft w:val="0"/>
      <w:marRight w:val="0"/>
      <w:marTop w:val="0"/>
      <w:marBottom w:val="0"/>
      <w:divBdr>
        <w:top w:val="none" w:sz="0" w:space="0" w:color="auto"/>
        <w:left w:val="none" w:sz="0" w:space="0" w:color="auto"/>
        <w:bottom w:val="none" w:sz="0" w:space="0" w:color="auto"/>
        <w:right w:val="none" w:sz="0" w:space="0" w:color="auto"/>
      </w:divBdr>
    </w:div>
    <w:div w:id="537548286">
      <w:bodyDiv w:val="1"/>
      <w:marLeft w:val="0"/>
      <w:marRight w:val="0"/>
      <w:marTop w:val="0"/>
      <w:marBottom w:val="0"/>
      <w:divBdr>
        <w:top w:val="none" w:sz="0" w:space="0" w:color="auto"/>
        <w:left w:val="none" w:sz="0" w:space="0" w:color="auto"/>
        <w:bottom w:val="none" w:sz="0" w:space="0" w:color="auto"/>
        <w:right w:val="none" w:sz="0" w:space="0" w:color="auto"/>
      </w:divBdr>
    </w:div>
    <w:div w:id="699206442">
      <w:bodyDiv w:val="1"/>
      <w:marLeft w:val="0"/>
      <w:marRight w:val="0"/>
      <w:marTop w:val="0"/>
      <w:marBottom w:val="0"/>
      <w:divBdr>
        <w:top w:val="none" w:sz="0" w:space="0" w:color="auto"/>
        <w:left w:val="none" w:sz="0" w:space="0" w:color="auto"/>
        <w:bottom w:val="none" w:sz="0" w:space="0" w:color="auto"/>
        <w:right w:val="none" w:sz="0" w:space="0" w:color="auto"/>
      </w:divBdr>
    </w:div>
    <w:div w:id="858661612">
      <w:bodyDiv w:val="1"/>
      <w:marLeft w:val="0"/>
      <w:marRight w:val="0"/>
      <w:marTop w:val="0"/>
      <w:marBottom w:val="0"/>
      <w:divBdr>
        <w:top w:val="none" w:sz="0" w:space="0" w:color="auto"/>
        <w:left w:val="none" w:sz="0" w:space="0" w:color="auto"/>
        <w:bottom w:val="none" w:sz="0" w:space="0" w:color="auto"/>
        <w:right w:val="none" w:sz="0" w:space="0" w:color="auto"/>
      </w:divBdr>
    </w:div>
    <w:div w:id="1067654850">
      <w:bodyDiv w:val="1"/>
      <w:marLeft w:val="0"/>
      <w:marRight w:val="0"/>
      <w:marTop w:val="0"/>
      <w:marBottom w:val="0"/>
      <w:divBdr>
        <w:top w:val="none" w:sz="0" w:space="0" w:color="auto"/>
        <w:left w:val="none" w:sz="0" w:space="0" w:color="auto"/>
        <w:bottom w:val="none" w:sz="0" w:space="0" w:color="auto"/>
        <w:right w:val="none" w:sz="0" w:space="0" w:color="auto"/>
      </w:divBdr>
    </w:div>
    <w:div w:id="1373338886">
      <w:bodyDiv w:val="1"/>
      <w:marLeft w:val="0"/>
      <w:marRight w:val="0"/>
      <w:marTop w:val="0"/>
      <w:marBottom w:val="0"/>
      <w:divBdr>
        <w:top w:val="none" w:sz="0" w:space="0" w:color="auto"/>
        <w:left w:val="none" w:sz="0" w:space="0" w:color="auto"/>
        <w:bottom w:val="none" w:sz="0" w:space="0" w:color="auto"/>
        <w:right w:val="none" w:sz="0" w:space="0" w:color="auto"/>
      </w:divBdr>
    </w:div>
    <w:div w:id="1649745974">
      <w:bodyDiv w:val="1"/>
      <w:marLeft w:val="0"/>
      <w:marRight w:val="0"/>
      <w:marTop w:val="0"/>
      <w:marBottom w:val="0"/>
      <w:divBdr>
        <w:top w:val="none" w:sz="0" w:space="0" w:color="auto"/>
        <w:left w:val="none" w:sz="0" w:space="0" w:color="auto"/>
        <w:bottom w:val="none" w:sz="0" w:space="0" w:color="auto"/>
        <w:right w:val="none" w:sz="0" w:space="0" w:color="auto"/>
      </w:divBdr>
    </w:div>
    <w:div w:id="1717074658">
      <w:bodyDiv w:val="1"/>
      <w:marLeft w:val="0"/>
      <w:marRight w:val="0"/>
      <w:marTop w:val="0"/>
      <w:marBottom w:val="0"/>
      <w:divBdr>
        <w:top w:val="none" w:sz="0" w:space="0" w:color="auto"/>
        <w:left w:val="none" w:sz="0" w:space="0" w:color="auto"/>
        <w:bottom w:val="none" w:sz="0" w:space="0" w:color="auto"/>
        <w:right w:val="none" w:sz="0" w:space="0" w:color="auto"/>
      </w:divBdr>
    </w:div>
    <w:div w:id="1727606576">
      <w:bodyDiv w:val="1"/>
      <w:marLeft w:val="0"/>
      <w:marRight w:val="0"/>
      <w:marTop w:val="0"/>
      <w:marBottom w:val="0"/>
      <w:divBdr>
        <w:top w:val="none" w:sz="0" w:space="0" w:color="auto"/>
        <w:left w:val="none" w:sz="0" w:space="0" w:color="auto"/>
        <w:bottom w:val="none" w:sz="0" w:space="0" w:color="auto"/>
        <w:right w:val="none" w:sz="0" w:space="0" w:color="auto"/>
      </w:divBdr>
    </w:div>
    <w:div w:id="1821457042">
      <w:bodyDiv w:val="1"/>
      <w:marLeft w:val="0"/>
      <w:marRight w:val="0"/>
      <w:marTop w:val="0"/>
      <w:marBottom w:val="0"/>
      <w:divBdr>
        <w:top w:val="none" w:sz="0" w:space="0" w:color="auto"/>
        <w:left w:val="none" w:sz="0" w:space="0" w:color="auto"/>
        <w:bottom w:val="none" w:sz="0" w:space="0" w:color="auto"/>
        <w:right w:val="none" w:sz="0" w:space="0" w:color="auto"/>
      </w:divBdr>
    </w:div>
    <w:div w:id="1906330075">
      <w:bodyDiv w:val="1"/>
      <w:marLeft w:val="0"/>
      <w:marRight w:val="0"/>
      <w:marTop w:val="0"/>
      <w:marBottom w:val="0"/>
      <w:divBdr>
        <w:top w:val="none" w:sz="0" w:space="0" w:color="auto"/>
        <w:left w:val="none" w:sz="0" w:space="0" w:color="auto"/>
        <w:bottom w:val="none" w:sz="0" w:space="0" w:color="auto"/>
        <w:right w:val="none" w:sz="0" w:space="0" w:color="auto"/>
      </w:divBdr>
    </w:div>
    <w:div w:id="1924146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dhis2.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hagan:Library:Application%20Support:Microsoft:Office:User%20Templates:My%20Templates:eShiftWorkbookStyle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D5A2AA-4E36-F045-A20D-58B84C14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HD:Users:davidhagan:Library:Application Support:Microsoft:Office:User Templates:My Templates:eShiftWorkbookStyle01.dotx</Template>
  <TotalTime>31</TotalTime>
  <Pages>3</Pages>
  <Words>746</Words>
  <Characters>4255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SageHagan GmbH</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John Hagan</cp:lastModifiedBy>
  <cp:revision>7</cp:revision>
  <cp:lastPrinted>2015-09-29T08:14:00Z</cp:lastPrinted>
  <dcterms:created xsi:type="dcterms:W3CDTF">2016-03-02T02:33:00Z</dcterms:created>
  <dcterms:modified xsi:type="dcterms:W3CDTF">2016-03-02T07:37:00Z</dcterms:modified>
</cp:coreProperties>
</file>